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335C62E7" w14:textId="77777777" w:rsidR="007A68DD" w:rsidRDefault="007A68DD"/>
        <w:p w14:paraId="7A4B065D" w14:textId="77777777" w:rsidR="007A68DD" w:rsidRDefault="00222411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365ADF" wp14:editId="4A48D6CD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73F394" w14:textId="02C6D948" w:rsidR="00FC1022" w:rsidRPr="00F54C8A" w:rsidRDefault="00FC102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F54C8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5E5446A9" w14:textId="77777777" w:rsidR="00FC1022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Teamnaam: </w:t>
                                </w:r>
                                <w:r w:rsid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[TEAMNAAM]</w:t>
                                </w:r>
                              </w:p>
                              <w:p w14:paraId="6227AFB0" w14:textId="2652AE6C" w:rsidR="00FC1022" w:rsidRPr="00622C75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</w:p>
                              <w:p w14:paraId="278BDB2A" w14:textId="5E0325F6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hort:</w:t>
                                </w:r>
                                <w:r w:rsid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</w:t>
                                </w:r>
                                <w:r w:rsidR="000A3F20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</w:t>
                                </w:r>
                              </w:p>
                              <w:p w14:paraId="3B63A723" w14:textId="77777777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</w:p>
                              <w:p w14:paraId="790FAB20" w14:textId="7306D600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5F561A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september</w:t>
                                </w:r>
                                <w:r w:rsidR="00EC42A4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2022</w:t>
                                </w:r>
                              </w:p>
                              <w:p w14:paraId="6924DA6A" w14:textId="5DA916BD" w:rsidR="00FC1022" w:rsidRPr="002132BE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365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5pt;margin-top:63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&#13;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73F394" w14:textId="02C6D948" w:rsidR="00FC1022" w:rsidRPr="00F54C8A" w:rsidRDefault="00FC1022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F54C8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5E5446A9" w14:textId="77777777" w:rsidR="00FC1022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Teamnaam: </w:t>
                          </w:r>
                          <w:r w:rsid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[TEAMNAAM]</w:t>
                          </w:r>
                        </w:p>
                        <w:p w14:paraId="6227AFB0" w14:textId="2652AE6C" w:rsidR="00FC1022" w:rsidRPr="00622C75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</w:p>
                        <w:p w14:paraId="278BDB2A" w14:textId="5E0325F6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hort:</w:t>
                          </w:r>
                          <w:r w:rsid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</w:t>
                          </w:r>
                          <w:r w:rsidR="000A3F20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</w:t>
                          </w:r>
                        </w:p>
                        <w:p w14:paraId="3B63A723" w14:textId="77777777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</w:p>
                        <w:p w14:paraId="790FAB20" w14:textId="7306D600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5F561A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september</w:t>
                          </w:r>
                          <w:r w:rsidR="00EC42A4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2022</w:t>
                          </w:r>
                        </w:p>
                        <w:p w14:paraId="6924DA6A" w14:textId="5DA916BD" w:rsidR="00FC1022" w:rsidRPr="002132BE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654A2F" wp14:editId="33DBE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1EDB46" w14:textId="77777777" w:rsidR="00FC1022" w:rsidRDefault="00FC102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654A2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&#13;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&#13;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1EDB46" w14:textId="77777777" w:rsidR="00FC1022" w:rsidRDefault="00FC102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&#13;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5EA329" wp14:editId="6AA616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B13F7" w14:textId="77777777" w:rsidR="00FC1022" w:rsidRDefault="00D21DE1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FC102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C102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5EA329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" filled="f" stroked="f" strokeweight=".5pt">
                    <v:textbox style="mso-fit-shape-to-text:t" inset="1in,0,86.4pt,0">
                      <w:txbxContent>
                        <w:p w14:paraId="4ADB13F7" w14:textId="77777777" w:rsidR="00FC1022" w:rsidRDefault="00D21DE1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FC102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C102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AB358C" wp14:editId="4331FB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49DD520" w14:textId="61ABB39D" w:rsidR="00FC1022" w:rsidRDefault="00FC102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5F561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AB358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49DD520" w14:textId="61ABB39D" w:rsidR="00FC1022" w:rsidRDefault="00FC102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F561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1187272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sdtEndPr>
      <w:sdtContent>
        <w:p w14:paraId="2B4024CF" w14:textId="77777777" w:rsidR="00F54C8A" w:rsidRDefault="00F54C8A" w:rsidP="00DC3041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014B1236" w14:textId="63F70EE5" w:rsidR="000D6F43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27261" w:history="1">
            <w:r w:rsidR="000D6F43" w:rsidRPr="00602904">
              <w:rPr>
                <w:rStyle w:val="Hyperlink"/>
                <w:noProof/>
              </w:rPr>
              <w:t>Inhoud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_Toc118727261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1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38066128" w14:textId="0C8F2F20" w:rsidR="000D6F43" w:rsidRDefault="00D21DE1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262" w:history="1">
            <w:r w:rsidR="000D6F43" w:rsidRPr="00602904">
              <w:rPr>
                <w:rStyle w:val="Hyperlink"/>
                <w:noProof/>
              </w:rPr>
              <w:t>1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="000D6F43" w:rsidRPr="00602904">
              <w:rPr>
                <w:rStyle w:val="Hyperlink"/>
                <w:noProof/>
              </w:rPr>
              <w:t>ERD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_Toc118727262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2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67CA1691" w14:textId="2E2C5703" w:rsidR="000D6F43" w:rsidRDefault="00D21DE1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263" w:history="1">
            <w:r w:rsidR="000D6F43" w:rsidRPr="00602904">
              <w:rPr>
                <w:rStyle w:val="Hyperlink"/>
                <w:noProof/>
              </w:rPr>
              <w:t>2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="000D6F43" w:rsidRPr="00602904">
              <w:rPr>
                <w:rStyle w:val="Hyperlink"/>
                <w:noProof/>
              </w:rPr>
              <w:t>Data Dictionary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_Toc118727263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3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4ED0B894" w14:textId="5449E05B" w:rsidR="000D6F43" w:rsidRDefault="00D21DE1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264" w:history="1">
            <w:r w:rsidR="000D6F43" w:rsidRPr="00602904">
              <w:rPr>
                <w:rStyle w:val="Hyperlink"/>
                <w:noProof/>
              </w:rPr>
              <w:t>3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="000D6F43" w:rsidRPr="00602904">
              <w:rPr>
                <w:rStyle w:val="Hyperlink"/>
                <w:noProof/>
              </w:rPr>
              <w:t>Screenshot database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_Toc118727264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4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7F1159D1" w14:textId="3845E1EE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57AFAE78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C52211" w14:textId="77777777" w:rsidR="00F205B8" w:rsidRPr="00F205B8" w:rsidRDefault="00FC1022" w:rsidP="00F205B8">
      <w:pPr>
        <w:pStyle w:val="Kop1"/>
      </w:pPr>
      <w:bookmarkStart w:id="1" w:name="_Toc118727262"/>
      <w:r>
        <w:lastRenderedPageBreak/>
        <w:t>ERD</w:t>
      </w:r>
      <w:bookmarkEnd w:id="1"/>
    </w:p>
    <w:p w14:paraId="7B67DDB5" w14:textId="11CA11BC" w:rsidR="7BDE53D1" w:rsidRDefault="7BDE53D1" w:rsidP="6428A559"/>
    <w:p w14:paraId="6BC641EA" w14:textId="09427722" w:rsidR="001878FC" w:rsidRDefault="001878FC" w:rsidP="001878FC">
      <w:r>
        <w:fldChar w:fldCharType="begin"/>
      </w:r>
      <w:r>
        <w:instrText xml:space="preserve"> INCLUDEPICTURE "https://cdn.discordapp.com/attachments/1089545985656627231/1090057357716901888/clip_image001.png"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EE895C3" wp14:editId="65FF2BDC">
            <wp:extent cx="5731510" cy="3298190"/>
            <wp:effectExtent l="0" t="0" r="0" b="3810"/>
            <wp:docPr id="7" name="Afbeelding 7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dia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B97953D" w14:textId="2917EC50" w:rsidR="00E178A5" w:rsidRPr="00E178A5" w:rsidRDefault="00E178A5" w:rsidP="00E178A5"/>
    <w:p w14:paraId="6AB88BF0" w14:textId="77777777" w:rsidR="00F54C8A" w:rsidRPr="00222411" w:rsidRDefault="00F54C8A" w:rsidP="00DC3041">
      <w:pPr>
        <w:pStyle w:val="Kop1"/>
        <w:numPr>
          <w:ilvl w:val="0"/>
          <w:numId w:val="0"/>
        </w:numPr>
      </w:pPr>
      <w:r w:rsidRPr="00222411">
        <w:br w:type="page"/>
      </w:r>
    </w:p>
    <w:p w14:paraId="44DD6502" w14:textId="77777777" w:rsidR="00A257DF" w:rsidRDefault="00DC3041" w:rsidP="00DC3041">
      <w:pPr>
        <w:pStyle w:val="Kop1"/>
      </w:pPr>
      <w:bookmarkStart w:id="2" w:name="_Toc118727263"/>
      <w:r>
        <w:lastRenderedPageBreak/>
        <w:t>Data Dictionary</w:t>
      </w:r>
      <w:bookmarkEnd w:id="2"/>
    </w:p>
    <w:p w14:paraId="1376A99D" w14:textId="1693CD82" w:rsidR="001878FC" w:rsidRDefault="001878FC" w:rsidP="001878FC">
      <w:r>
        <w:fldChar w:fldCharType="begin"/>
      </w:r>
      <w:r>
        <w:instrText xml:space="preserve"> INCLUDEPICTURE "https://cdn.discordapp.com/attachments/1089545985656627231/1090057959649857667/clip_image001_1.png"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1AF6B0" wp14:editId="49672F71">
            <wp:extent cx="5731510" cy="3789680"/>
            <wp:effectExtent l="0" t="0" r="0" b="0"/>
            <wp:docPr id="9" name="Afbeelding 9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dia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86DF142" w14:textId="46343C91" w:rsidR="00E178A5" w:rsidRPr="00E178A5" w:rsidRDefault="00E178A5" w:rsidP="00E178A5"/>
    <w:p w14:paraId="7DC3E513" w14:textId="3FE87746" w:rsidR="00FB7EFD" w:rsidRDefault="00FB7EFD" w:rsidP="6428A559"/>
    <w:p w14:paraId="1F809560" w14:textId="22EF4E82" w:rsidR="000A3F20" w:rsidRDefault="000A3F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A6180E8" w14:textId="2C5663B8" w:rsidR="000A3F20" w:rsidRDefault="000A3F20" w:rsidP="000A3F20">
      <w:pPr>
        <w:pStyle w:val="Kop1"/>
      </w:pPr>
      <w:bookmarkStart w:id="3" w:name="_Toc118727264"/>
      <w:r>
        <w:lastRenderedPageBreak/>
        <w:t>Screenshot database</w:t>
      </w:r>
      <w:bookmarkEnd w:id="3"/>
    </w:p>
    <w:p w14:paraId="51A38CE8" w14:textId="7AFBD40A" w:rsidR="000A3F20" w:rsidRPr="00220134" w:rsidRDefault="665B52E9" w:rsidP="6428A5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6428A55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2BFFC3AB" w14:textId="511F880B" w:rsidR="00E178A5" w:rsidRPr="00E178A5" w:rsidRDefault="00E178A5" w:rsidP="00E178A5">
      <w:r>
        <w:t>CATEGORY</w:t>
      </w:r>
      <w:r w:rsidRPr="00E178A5">
        <w:fldChar w:fldCharType="begin"/>
      </w:r>
      <w:r w:rsidRPr="00E178A5">
        <w:instrText xml:space="preserve"> INCLUDEPICTURE "https://cdn.discordapp.com/attachments/1089545985656627231/1090055091597348913/image.png" \* MERGEFORMATINET </w:instrText>
      </w:r>
      <w:r w:rsidRPr="00E178A5">
        <w:fldChar w:fldCharType="separate"/>
      </w:r>
      <w:r w:rsidRPr="00E178A5">
        <w:rPr>
          <w:noProof/>
        </w:rPr>
        <w:drawing>
          <wp:inline distT="0" distB="0" distL="0" distR="0" wp14:anchorId="708B5318" wp14:editId="5BCC50EC">
            <wp:extent cx="5731510" cy="1049655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8A5">
        <w:fldChar w:fldCharType="end"/>
      </w:r>
    </w:p>
    <w:p w14:paraId="0A50BEB9" w14:textId="3E1226A9" w:rsidR="00E178A5" w:rsidRDefault="00E178A5" w:rsidP="6428A559"/>
    <w:p w14:paraId="5962007A" w14:textId="724639D0" w:rsidR="00E178A5" w:rsidRDefault="00E178A5" w:rsidP="6428A559">
      <w:r>
        <w:t>ORDER</w:t>
      </w:r>
    </w:p>
    <w:p w14:paraId="3C147BCC" w14:textId="7D86F1FC" w:rsidR="00E178A5" w:rsidRPr="00E178A5" w:rsidRDefault="00E178A5" w:rsidP="00E178A5">
      <w:r w:rsidRPr="00E178A5">
        <w:fldChar w:fldCharType="begin"/>
      </w:r>
      <w:r w:rsidRPr="00E178A5">
        <w:instrText xml:space="preserve"> INCLUDEPICTURE "https://cdn.discordapp.com/attachments/1089545985656627231/1090055154012790784/image.png" \* MERGEFORMATINET </w:instrText>
      </w:r>
      <w:r w:rsidRPr="00E178A5">
        <w:fldChar w:fldCharType="separate"/>
      </w:r>
      <w:r w:rsidRPr="00E178A5">
        <w:rPr>
          <w:noProof/>
        </w:rPr>
        <w:drawing>
          <wp:inline distT="0" distB="0" distL="0" distR="0" wp14:anchorId="7A2D6F51" wp14:editId="39514313">
            <wp:extent cx="5731510" cy="2331085"/>
            <wp:effectExtent l="0" t="0" r="0" b="571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8A5">
        <w:fldChar w:fldCharType="end"/>
      </w:r>
    </w:p>
    <w:p w14:paraId="54D04B44" w14:textId="7502BE59" w:rsidR="5E9BE66D" w:rsidRDefault="00E178A5" w:rsidP="6428A559">
      <w:r>
        <w:t>PRODUCT</w:t>
      </w:r>
    </w:p>
    <w:p w14:paraId="340BE9A6" w14:textId="18E7C317" w:rsidR="00E178A5" w:rsidRPr="00E178A5" w:rsidRDefault="00E178A5" w:rsidP="00E178A5">
      <w:r w:rsidRPr="00E178A5">
        <w:fldChar w:fldCharType="begin"/>
      </w:r>
      <w:r w:rsidRPr="00E178A5">
        <w:instrText xml:space="preserve"> INCLUDEPICTURE "https://cdn.discordapp.com/attachments/1089545985656627231/1090055219989184522/image.png" \* MERGEFORMATINET </w:instrText>
      </w:r>
      <w:r w:rsidRPr="00E178A5">
        <w:fldChar w:fldCharType="separate"/>
      </w:r>
      <w:r w:rsidRPr="00E178A5">
        <w:rPr>
          <w:noProof/>
        </w:rPr>
        <w:drawing>
          <wp:inline distT="0" distB="0" distL="0" distR="0" wp14:anchorId="3AE310E5" wp14:editId="3D4EF3B2">
            <wp:extent cx="5731510" cy="1791335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8A5">
        <w:fldChar w:fldCharType="end"/>
      </w:r>
    </w:p>
    <w:p w14:paraId="2971EEEE" w14:textId="054D4709" w:rsidR="5E9BE66D" w:rsidRDefault="5E9BE66D" w:rsidP="6428A559"/>
    <w:sectPr w:rsidR="5E9BE66D" w:rsidSect="00A257DF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C2683" w14:textId="77777777" w:rsidR="00D21DE1" w:rsidRDefault="00D21DE1" w:rsidP="00A257DF">
      <w:r>
        <w:separator/>
      </w:r>
    </w:p>
  </w:endnote>
  <w:endnote w:type="continuationSeparator" w:id="0">
    <w:p w14:paraId="79710790" w14:textId="77777777" w:rsidR="00D21DE1" w:rsidRDefault="00D21DE1" w:rsidP="00A25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C318" w14:textId="77777777" w:rsidR="00FC1022" w:rsidRDefault="00FC1022" w:rsidP="00222411">
    <w:pPr>
      <w:pStyle w:val="Voettekst"/>
    </w:pPr>
    <w:r>
      <w:t xml:space="preserve">Klant: </w:t>
    </w:r>
    <w:r w:rsidR="002132BE">
      <w:t>[KLANTNAAM]</w:t>
    </w:r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73D43B6" w14:textId="77777777" w:rsidR="00FC1022" w:rsidRDefault="00FC10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EB448" w14:textId="77777777" w:rsidR="00D21DE1" w:rsidRDefault="00D21DE1" w:rsidP="00A257DF">
      <w:r>
        <w:separator/>
      </w:r>
    </w:p>
  </w:footnote>
  <w:footnote w:type="continuationSeparator" w:id="0">
    <w:p w14:paraId="7F039A7E" w14:textId="77777777" w:rsidR="00D21DE1" w:rsidRDefault="00D21DE1" w:rsidP="00A25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6CD08" w14:textId="77777777" w:rsidR="00FC1022" w:rsidRPr="002132BE" w:rsidRDefault="002132BE" w:rsidP="002132BE">
    <w:pPr>
      <w:pStyle w:val="Koptekst"/>
    </w:pPr>
    <w:r>
      <w:t>Technisch Ontwerp</w:t>
    </w:r>
    <w:r>
      <w:tab/>
      <w:t>Team [TEAMNAAM]</w:t>
    </w:r>
    <w:r>
      <w:tab/>
      <w:t>Project [PROJECTNAAM]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5"/>
    <w:rsid w:val="000502ED"/>
    <w:rsid w:val="00056AB7"/>
    <w:rsid w:val="00093E50"/>
    <w:rsid w:val="000A3F20"/>
    <w:rsid w:val="000B4D5C"/>
    <w:rsid w:val="000D6F43"/>
    <w:rsid w:val="00126F70"/>
    <w:rsid w:val="0014223B"/>
    <w:rsid w:val="00176B05"/>
    <w:rsid w:val="001878FC"/>
    <w:rsid w:val="001B019E"/>
    <w:rsid w:val="002132BE"/>
    <w:rsid w:val="00216180"/>
    <w:rsid w:val="00220134"/>
    <w:rsid w:val="00222411"/>
    <w:rsid w:val="00267FD4"/>
    <w:rsid w:val="00313209"/>
    <w:rsid w:val="003703C3"/>
    <w:rsid w:val="004C2F6C"/>
    <w:rsid w:val="004E34C0"/>
    <w:rsid w:val="005507D3"/>
    <w:rsid w:val="0056778B"/>
    <w:rsid w:val="00570667"/>
    <w:rsid w:val="005B68C9"/>
    <w:rsid w:val="005E1434"/>
    <w:rsid w:val="005F561A"/>
    <w:rsid w:val="00622C75"/>
    <w:rsid w:val="006A3780"/>
    <w:rsid w:val="006F503C"/>
    <w:rsid w:val="007A68DD"/>
    <w:rsid w:val="00802D6C"/>
    <w:rsid w:val="00905DFD"/>
    <w:rsid w:val="00915AE6"/>
    <w:rsid w:val="009427AF"/>
    <w:rsid w:val="009A329B"/>
    <w:rsid w:val="00A257DF"/>
    <w:rsid w:val="00A5398A"/>
    <w:rsid w:val="00AD41A2"/>
    <w:rsid w:val="00AD78C6"/>
    <w:rsid w:val="00AF08B5"/>
    <w:rsid w:val="00B21287"/>
    <w:rsid w:val="00C40C90"/>
    <w:rsid w:val="00C83E6F"/>
    <w:rsid w:val="00CC5906"/>
    <w:rsid w:val="00D21DE1"/>
    <w:rsid w:val="00D6287A"/>
    <w:rsid w:val="00DC3041"/>
    <w:rsid w:val="00DC7E50"/>
    <w:rsid w:val="00E178A5"/>
    <w:rsid w:val="00E93627"/>
    <w:rsid w:val="00EC42A4"/>
    <w:rsid w:val="00EF152C"/>
    <w:rsid w:val="00F205B8"/>
    <w:rsid w:val="00F54C8A"/>
    <w:rsid w:val="00F575E3"/>
    <w:rsid w:val="00F70932"/>
    <w:rsid w:val="00FB7EFD"/>
    <w:rsid w:val="00FC1022"/>
    <w:rsid w:val="0F415017"/>
    <w:rsid w:val="1039A3F0"/>
    <w:rsid w:val="15EB2906"/>
    <w:rsid w:val="17D0E9AD"/>
    <w:rsid w:val="2B3641D6"/>
    <w:rsid w:val="35B9AB73"/>
    <w:rsid w:val="4210B492"/>
    <w:rsid w:val="42CD2500"/>
    <w:rsid w:val="4769B2DD"/>
    <w:rsid w:val="5B387BA2"/>
    <w:rsid w:val="5E9BE66D"/>
    <w:rsid w:val="6428A559"/>
    <w:rsid w:val="65E8EF39"/>
    <w:rsid w:val="665B52E9"/>
    <w:rsid w:val="6C75EBA6"/>
    <w:rsid w:val="7BDE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A1B371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878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22411"/>
    <w:pPr>
      <w:keepNext/>
      <w:keepLines/>
      <w:numPr>
        <w:ilvl w:val="2"/>
        <w:numId w:val="3"/>
      </w:numPr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Technisch%20Ontwerp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060487055474897088BAD46C8DE65" ma:contentTypeVersion="14" ma:contentTypeDescription="Create a new document." ma:contentTypeScope="" ma:versionID="9dcdcdbad99be9ba7ace6c3bf79fe07d">
  <xsd:schema xmlns:xsd="http://www.w3.org/2001/XMLSchema" xmlns:xs="http://www.w3.org/2001/XMLSchema" xmlns:p="http://schemas.microsoft.com/office/2006/metadata/properties" xmlns:ns2="ca32855c-b929-475a-88ab-9e831e67d5a2" xmlns:ns3="d3c82a79-5c83-4c58-9974-38044a4d4d58" targetNamespace="http://schemas.microsoft.com/office/2006/metadata/properties" ma:root="true" ma:fieldsID="e5040a81620612bd18961943c1dc67a6" ns2:_="" ns3:_="">
    <xsd:import namespace="ca32855c-b929-475a-88ab-9e831e67d5a2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2855c-b929-475a-88ab-9e831e67d5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5a82a8-c3a0-4b29-b829-aac1bc89d4c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lcf76f155ced4ddcb4097134ff3c332f xmlns="ca32855c-b929-475a-88ab-9e831e67d5a2">
      <Terms xmlns="http://schemas.microsoft.com/office/infopath/2007/PartnerControls"/>
    </lcf76f155ced4ddcb4097134ff3c332f>
    <ReferenceId xmlns="ca32855c-b929-475a-88ab-9e831e67d5a2" xsi:nil="true"/>
    <MediaLengthInSeconds xmlns="ca32855c-b929-475a-88ab-9e831e67d5a2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4A5016-077D-4D89-B39F-472C602D91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7FB247-322F-4FE6-9F6B-9B78DE4A49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32855c-b929-475a-88ab-9e831e67d5a2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ca32855c-b929-475a-88ab-9e831e67d5a2"/>
  </ds:schemaRefs>
</ds:datastoreItem>
</file>

<file path=customXml/itemProps5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C:\Users\cyrie\Downloads\OneDrive_1_08-07-2020\Technisch Ontwerp - Template.dotx</Template>
  <TotalTime>2</TotalTime>
  <Pages>5</Pages>
  <Words>170</Words>
  <Characters>937</Characters>
  <Application>Microsoft Office Word</Application>
  <DocSecurity>0</DocSecurity>
  <Lines>7</Lines>
  <Paragraphs>2</Paragraphs>
  <ScaleCrop>false</ScaleCrop>
  <Company>ROC Mondriaan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</dc:subject>
  <dc:creator>R. Springer, M. van Linden</dc:creator>
  <cp:keywords/>
  <dc:description/>
  <cp:lastModifiedBy>Mikeili Louki [328577]</cp:lastModifiedBy>
  <cp:revision>3</cp:revision>
  <cp:lastPrinted>2019-10-02T10:33:00Z</cp:lastPrinted>
  <dcterms:created xsi:type="dcterms:W3CDTF">2023-03-27T23:31:00Z</dcterms:created>
  <dcterms:modified xsi:type="dcterms:W3CDTF">2023-03-27T23:41:00Z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0x010100E70060487055474897088BAD46C8DE65</vt:lpwstr>
  </property>
  <property fmtid="{D5CDD505-2E9C-101B-9397-08002B2CF9AE}" pid="3" name="MediaServiceImageTags">
    <vt:lpwstr/>
  </property>
  <property fmtid="{D5CDD505-2E9C-101B-9397-08002B2CF9AE}" pid="4" name="Order">
    <vt:r8>7800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