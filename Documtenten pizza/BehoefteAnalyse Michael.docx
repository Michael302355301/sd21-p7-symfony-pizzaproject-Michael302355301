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rsidP="44D7C7FA">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F2F0234" w:rsidR="00EB4C81" w:rsidRPr="008D06DF" w:rsidRDefault="0075353F" w:rsidP="00EB4C81">
                                    <w:pPr>
                                      <w:pStyle w:val="Geenafstand"/>
                                      <w:spacing w:before="40" w:after="40"/>
                                      <w:rPr>
                                        <w:caps/>
                                        <w:color w:val="4472C4" w:themeColor="accent1"/>
                                        <w:sz w:val="28"/>
                                        <w:szCs w:val="28"/>
                                        <w:lang w:val="nl-NL"/>
                                      </w:rPr>
                                    </w:pPr>
                                    <w:r w:rsidRPr="008D06DF">
                                      <w:rPr>
                                        <w:caps/>
                                        <w:color w:val="4472C4" w:themeColor="accent1"/>
                                        <w:sz w:val="28"/>
                                        <w:szCs w:val="28"/>
                                        <w:lang w:val="nl-NL"/>
                                      </w:rPr>
                                      <w:t>PROJECT</w:t>
                                    </w:r>
                                  </w:p>
                                </w:sdtContent>
                              </w:sdt>
                              <w:p w14:paraId="0BE46CF3" w14:textId="77777777" w:rsidR="0075353F" w:rsidRPr="0075353F" w:rsidRDefault="00EB4C81" w:rsidP="00EB4C81">
                                <w:pPr>
                                  <w:pStyle w:val="Geenafstand"/>
                                  <w:rPr>
                                    <w:rStyle w:val="Subtielebenadrukking"/>
                                    <w:i w:val="0"/>
                                    <w:iCs w:val="0"/>
                                    <w:color w:val="auto"/>
                                    <w:lang w:val="nl-NL"/>
                                  </w:rPr>
                                </w:pPr>
                                <w:r w:rsidRPr="0075353F">
                                  <w:rPr>
                                    <w:rStyle w:val="Subtielebenadrukking"/>
                                    <w:i w:val="0"/>
                                    <w:iCs w:val="0"/>
                                    <w:color w:val="auto"/>
                                    <w:lang w:val="nl-NL"/>
                                  </w:rPr>
                                  <w:t xml:space="preserve">Team: </w:t>
                                </w:r>
                              </w:p>
                              <w:p w14:paraId="02AAF2E9" w14:textId="6A16E88E"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618F9A8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14:paraId="08A66F6A" w14:textId="3D19E385"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14="http://schemas.microsoft.com/office/drawing/2010/main" xmlns:a="http://schemas.openxmlformats.org/drawingml/2006/main" xmlns:oel="http://schemas.microsoft.com/office/2019/extlst">
                <w:pict xmlns:w14="http://schemas.microsoft.com/office/word/2010/wordml" xmlns:w="http://schemas.openxmlformats.org/wordprocessingml/2006/main" w14:anchorId="2C0765BD">
                  <v:shapetype xmlns:o="urn:schemas-microsoft-com:office:office" xmlns:v="urn:schemas-microsoft-com:vml" id="_x0000_t202" coordsize="21600,21600" o:spt="202" path="m,l,21600r21600,l21600,xe" w14:anchorId="4416DCCB">
                    <v:stroke joinstyle="miter"/>
                    <v:path gradientshapeok="t" o:connecttype="rect"/>
                  </v:shapetype>
                  <v:shape xmlns:o="urn:schemas-microsoft-com:office:office" xmlns:v="urn:schemas-microsoft-com:vml" id="Text Box 129"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v:textbox style="mso-fit-shape-to-text:t" inset="1in,0,86.4pt,0">
                      <w:txbxContent>
                        <w:sdt>
                          <w:sdtPr>
                            <w:id w:val="167836399"/>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Pr="008D06DF" w:rsidR="00EB4C81" w:rsidP="00EB4C81" w:rsidRDefault="0075353F" w14:paraId="76DF84EC" w14:textId="5F2F0234">
                              <w:pPr>
                                <w:pStyle w:val="Geenafstand"/>
                                <w:spacing w:before="40" w:after="40"/>
                                <w:rPr>
                                  <w:caps/>
                                  <w:color w:val="4472C4" w:themeColor="accent1"/>
                                  <w:sz w:val="28"/>
                                  <w:szCs w:val="28"/>
                                  <w:lang w:val="nl-NL"/>
                                </w:rPr>
                              </w:pPr>
                              <w:r w:rsidRPr="008D06DF">
                                <w:rPr>
                                  <w:caps/>
                                  <w:color w:val="4472C4" w:themeColor="accent1"/>
                                  <w:sz w:val="28"/>
                                  <w:szCs w:val="28"/>
                                  <w:lang w:val="nl-NL"/>
                                </w:rPr>
                                <w:t>PROJECT</w:t>
                              </w:r>
                            </w:p>
                          </w:sdtContent>
                        </w:sdt>
                        <w:p w:rsidRPr="0075353F" w:rsidR="0075353F" w:rsidP="00EB4C81" w:rsidRDefault="00EB4C81" w14:paraId="1AB77F8D" w14:textId="77777777">
                          <w:pPr>
                            <w:pStyle w:val="Geenafstand"/>
                            <w:rPr>
                              <w:rStyle w:val="Subtielebenadrukking"/>
                              <w:i w:val="0"/>
                              <w:iCs w:val="0"/>
                              <w:color w:val="auto"/>
                              <w:lang w:val="nl-NL"/>
                            </w:rPr>
                          </w:pPr>
                          <w:r w:rsidRPr="0075353F">
                            <w:rPr>
                              <w:rStyle w:val="Subtielebenadrukking"/>
                              <w:i w:val="0"/>
                              <w:iCs w:val="0"/>
                              <w:color w:val="auto"/>
                              <w:lang w:val="nl-NL"/>
                            </w:rPr>
                            <w:t xml:space="preserve">Team: </w:t>
                          </w:r>
                        </w:p>
                        <w:p w:rsidRPr="00222411" w:rsidR="00EB4C81" w:rsidP="00EB4C81" w:rsidRDefault="00EB4C81" w14:paraId="6E9DA301" w14:textId="6A16E88E">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rsidRPr="00222411" w:rsidR="00EB4C81" w:rsidP="00EB4C81" w:rsidRDefault="00EB4C81" w14:paraId="6616627F" w14:textId="77777777">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rsidRPr="00222411" w:rsidR="00EB4C81" w:rsidP="00EB4C81" w:rsidRDefault="00EB4C81" w14:paraId="765C952E" w14:textId="618F9A8C">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rsidRPr="002132BE" w:rsidR="00EB4C81" w:rsidP="00EB4C81" w:rsidRDefault="00EB4C81" w14:paraId="6FD1CBF4" w14:textId="3D19E385">
                          <w:pPr>
                            <w:pStyle w:val="Geenafstand"/>
                            <w:rPr>
                              <w:rStyle w:val="Subtielebenadrukking"/>
                              <w:i w:val="0"/>
                              <w:iCs w:val="0"/>
                              <w:color w:val="auto"/>
                              <w:lang w:val="nl-NL"/>
                            </w:rPr>
                          </w:pPr>
                          <w:r w:rsidRPr="002132BE">
                            <w:rPr>
                              <w:rStyle w:val="Subtielebenadrukking"/>
                              <w:i w:val="0"/>
                              <w:iCs w:val="0"/>
                              <w:color w:val="auto"/>
                              <w:lang w:val="nl-NL"/>
                            </w:rPr>
                            <w:t xml:space="preserve">Datum: </w:t>
                          </w:r>
                        </w:p>
                      </w:txbxContent>
                    </v:textbox>
                    <w10:wrap xmlns:w10="urn:schemas-microsoft-com:office:word"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02546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14="http://schemas.microsoft.com/office/drawing/2010/main" xmlns:a="http://schemas.openxmlformats.org/drawingml/2006/main" xmlns:oel="http://schemas.microsoft.com/office/2019/extlst">
                <w:pict w14:anchorId="1C3159A4">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7" w14:anchorId="5F13A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style="position:absolute;width:55575;height:54044;visibility:visible;mso-wrap-style:square;v-text-anchor:bottom" coordsize="720,700" o:spid="_x0000_s1028"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7A68DD" w:rsidRDefault="00000000" w14:paraId="21142FC2" w14:textId="77777777">
                            <w:pPr>
                              <w:rPr>
                                <w:color w:val="FFFFFF" w:themeColor="background1"/>
                                <w:sz w:val="72"/>
                                <w:szCs w:val="72"/>
                              </w:rPr>
                            </w:pPr>
                            <w:sdt>
                              <w:sdtPr>
                                <w:id w:val="398984973"/>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style="position:absolute;left:8763;top:47697;width:46850;height:5099;visibility:visible;mso-wrap-style:square;v-text-anchor:bottom" coordsize="607,66" o:spid="_x0000_s1029"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2546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14="http://schemas.microsoft.com/office/drawing/2010/main" xmlns:a="http://schemas.openxmlformats.org/drawingml/2006/main" xmlns:oel="http://schemas.microsoft.com/office/2019/extlst">
                <w:pict w14:anchorId="56F29911">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w14:anchorId="3F3B8A63">
                    <v:textbox style="mso-fit-shape-to-text:t" inset="1in,0,86.4pt,0">
                      <w:txbxContent>
                        <w:p w:rsidR="007A68DD" w:rsidRDefault="00000000" w14:paraId="08F6FA41" w14:textId="77777777">
                          <w:pPr>
                            <w:pStyle w:val="Geenafstand"/>
                            <w:rPr>
                              <w:color w:val="7F7F7F" w:themeColor="text1" w:themeTint="80"/>
                              <w:sz w:val="18"/>
                              <w:szCs w:val="18"/>
                            </w:rPr>
                          </w:pPr>
                          <w:sdt>
                            <w:sdtPr>
                              <w:id w:val="1578809302"/>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id w:val="1149448636"/>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CDB0E94" w14:textId="74E9697C"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14="http://schemas.microsoft.com/office/drawing/2010/main" xmlns:a="http://schemas.openxmlformats.org/drawingml/2006/main" xmlns:oel="http://schemas.microsoft.com/office/2019/extlst">
                <w:pict w14:anchorId="1772FB51">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20EC9C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1009273869"/>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7A68DD" w:rsidRDefault="00F54C8A" w14:paraId="1FBE425F" w14:textId="74E9697C">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v:textbox>
                    <w10:wrap anchorx="margin" anchory="page"/>
                  </v:rect>
                </w:pict>
              </mc:Fallback>
            </mc:AlternateContent>
          </w:r>
          <w:r w:rsidR="007A68DD" w:rsidRPr="44D7C7FA">
            <w:rPr>
              <w:rFonts w:eastAsiaTheme="minorEastAsia"/>
              <w:color w:val="595959" w:themeColor="text1" w:themeTint="A6"/>
              <w:sz w:val="28"/>
              <w:szCs w:val="28"/>
              <w:lang w:val="en-US"/>
            </w:rPr>
            <w:br w:type="page"/>
          </w:r>
        </w:p>
      </w:sdtContent>
    </w:sdt>
    <w:bookmarkStart w:id="0" w:name="_Toc1502713704" w:displacedByCustomXml="next"/>
    <w:sdt>
      <w:sdtPr>
        <w:rPr>
          <w:rFonts w:asciiTheme="minorHAnsi" w:eastAsiaTheme="minorHAnsi" w:hAnsiTheme="minorHAnsi" w:cstheme="minorBidi"/>
          <w:color w:val="auto"/>
          <w:sz w:val="22"/>
          <w:szCs w:val="22"/>
        </w:rPr>
        <w:id w:val="1137523091"/>
        <w:docPartObj>
          <w:docPartGallery w:val="Table of Contents"/>
          <w:docPartUnique/>
        </w:docPartObj>
      </w:sdtPr>
      <w:sdtEndPr/>
      <w:sdtContent>
        <w:p w14:paraId="583704E6" w14:textId="77777777" w:rsidR="00F54C8A" w:rsidRDefault="00F54C8A" w:rsidP="00EB4C81">
          <w:pPr>
            <w:pStyle w:val="Kop1"/>
            <w:numPr>
              <w:ilvl w:val="0"/>
              <w:numId w:val="0"/>
            </w:numPr>
            <w:ind w:left="432" w:hanging="432"/>
          </w:pPr>
          <w:r>
            <w:t>Inhoud</w:t>
          </w:r>
          <w:bookmarkEnd w:id="0"/>
        </w:p>
        <w:p w14:paraId="24C1D1FA" w14:textId="7EBA8233" w:rsidR="008D06DF" w:rsidRDefault="008D06DF" w:rsidP="44D7C7FA">
          <w:pPr>
            <w:pStyle w:val="Inhopg1"/>
            <w:tabs>
              <w:tab w:val="right" w:leader="dot" w:pos="9015"/>
            </w:tabs>
            <w:rPr>
              <w:rStyle w:val="Hyperlink"/>
              <w:noProof/>
              <w:lang w:eastAsia="nl-NL"/>
            </w:rPr>
          </w:pPr>
          <w:r>
            <w:fldChar w:fldCharType="begin"/>
          </w:r>
          <w:r w:rsidR="00F54C8A">
            <w:instrText>TOC \o "1-3" \h \z \u</w:instrText>
          </w:r>
          <w:r>
            <w:fldChar w:fldCharType="separate"/>
          </w:r>
          <w:hyperlink w:anchor="_Toc1502713704">
            <w:r w:rsidR="44D7C7FA" w:rsidRPr="44D7C7FA">
              <w:rPr>
                <w:rStyle w:val="Hyperlink"/>
              </w:rPr>
              <w:t>Inhoud</w:t>
            </w:r>
            <w:r w:rsidR="00F54C8A">
              <w:tab/>
            </w:r>
            <w:r w:rsidR="00F54C8A">
              <w:fldChar w:fldCharType="begin"/>
            </w:r>
            <w:r w:rsidR="00F54C8A">
              <w:instrText>PAGEREF _Toc1502713704 \h</w:instrText>
            </w:r>
            <w:r w:rsidR="00F54C8A">
              <w:fldChar w:fldCharType="separate"/>
            </w:r>
            <w:r w:rsidR="44D7C7FA" w:rsidRPr="44D7C7FA">
              <w:rPr>
                <w:rStyle w:val="Hyperlink"/>
              </w:rPr>
              <w:t>1</w:t>
            </w:r>
            <w:r w:rsidR="00F54C8A">
              <w:fldChar w:fldCharType="end"/>
            </w:r>
          </w:hyperlink>
        </w:p>
        <w:p w14:paraId="3AA12768" w14:textId="1E95589A" w:rsidR="008D06DF" w:rsidRDefault="00025460" w:rsidP="44D7C7FA">
          <w:pPr>
            <w:pStyle w:val="Inhopg1"/>
            <w:tabs>
              <w:tab w:val="left" w:pos="435"/>
              <w:tab w:val="right" w:leader="dot" w:pos="9015"/>
            </w:tabs>
            <w:rPr>
              <w:rStyle w:val="Hyperlink"/>
              <w:noProof/>
              <w:lang w:eastAsia="nl-NL"/>
            </w:rPr>
          </w:pPr>
          <w:hyperlink w:anchor="_Toc506171200">
            <w:r w:rsidR="44D7C7FA" w:rsidRPr="44D7C7FA">
              <w:rPr>
                <w:rStyle w:val="Hyperlink"/>
              </w:rPr>
              <w:t>1</w:t>
            </w:r>
            <w:r w:rsidR="008D06DF">
              <w:tab/>
            </w:r>
            <w:r w:rsidR="44D7C7FA" w:rsidRPr="44D7C7FA">
              <w:rPr>
                <w:rStyle w:val="Hyperlink"/>
              </w:rPr>
              <w:t>Inleiding</w:t>
            </w:r>
            <w:r w:rsidR="008D06DF">
              <w:tab/>
            </w:r>
            <w:r w:rsidR="008D06DF">
              <w:fldChar w:fldCharType="begin"/>
            </w:r>
            <w:r w:rsidR="008D06DF">
              <w:instrText>PAGEREF _Toc506171200 \h</w:instrText>
            </w:r>
            <w:r w:rsidR="008D06DF">
              <w:fldChar w:fldCharType="separate"/>
            </w:r>
            <w:r w:rsidR="44D7C7FA" w:rsidRPr="44D7C7FA">
              <w:rPr>
                <w:rStyle w:val="Hyperlink"/>
              </w:rPr>
              <w:t>2</w:t>
            </w:r>
            <w:r w:rsidR="008D06DF">
              <w:fldChar w:fldCharType="end"/>
            </w:r>
          </w:hyperlink>
        </w:p>
        <w:p w14:paraId="5371947A" w14:textId="43AB081B" w:rsidR="008D06DF" w:rsidRDefault="00025460" w:rsidP="44D7C7FA">
          <w:pPr>
            <w:pStyle w:val="Inhopg1"/>
            <w:tabs>
              <w:tab w:val="left" w:pos="435"/>
              <w:tab w:val="right" w:leader="dot" w:pos="9015"/>
            </w:tabs>
            <w:rPr>
              <w:rStyle w:val="Hyperlink"/>
              <w:noProof/>
              <w:lang w:eastAsia="nl-NL"/>
            </w:rPr>
          </w:pPr>
          <w:hyperlink w:anchor="_Toc1716616155">
            <w:r w:rsidR="44D7C7FA" w:rsidRPr="44D7C7FA">
              <w:rPr>
                <w:rStyle w:val="Hyperlink"/>
              </w:rPr>
              <w:t>2</w:t>
            </w:r>
            <w:r w:rsidR="008D06DF">
              <w:tab/>
            </w:r>
            <w:r w:rsidR="44D7C7FA" w:rsidRPr="44D7C7FA">
              <w:rPr>
                <w:rStyle w:val="Hyperlink"/>
              </w:rPr>
              <w:t>Missie van de klant</w:t>
            </w:r>
            <w:r w:rsidR="008D06DF">
              <w:tab/>
            </w:r>
            <w:r w:rsidR="008D06DF">
              <w:fldChar w:fldCharType="begin"/>
            </w:r>
            <w:r w:rsidR="008D06DF">
              <w:instrText>PAGEREF _Toc1716616155 \h</w:instrText>
            </w:r>
            <w:r w:rsidR="008D06DF">
              <w:fldChar w:fldCharType="separate"/>
            </w:r>
            <w:r w:rsidR="44D7C7FA" w:rsidRPr="44D7C7FA">
              <w:rPr>
                <w:rStyle w:val="Hyperlink"/>
              </w:rPr>
              <w:t>3</w:t>
            </w:r>
            <w:r w:rsidR="008D06DF">
              <w:fldChar w:fldCharType="end"/>
            </w:r>
          </w:hyperlink>
        </w:p>
        <w:p w14:paraId="4759E20A" w14:textId="0389E509" w:rsidR="008D06DF" w:rsidRDefault="00025460" w:rsidP="44D7C7FA">
          <w:pPr>
            <w:pStyle w:val="Inhopg1"/>
            <w:tabs>
              <w:tab w:val="left" w:pos="435"/>
              <w:tab w:val="right" w:leader="dot" w:pos="9015"/>
            </w:tabs>
            <w:rPr>
              <w:rStyle w:val="Hyperlink"/>
              <w:noProof/>
              <w:lang w:eastAsia="nl-NL"/>
            </w:rPr>
          </w:pPr>
          <w:hyperlink w:anchor="_Toc557545229">
            <w:r w:rsidR="44D7C7FA" w:rsidRPr="44D7C7FA">
              <w:rPr>
                <w:rStyle w:val="Hyperlink"/>
              </w:rPr>
              <w:t>3</w:t>
            </w:r>
            <w:r w:rsidR="008D06DF">
              <w:tab/>
            </w:r>
            <w:r w:rsidR="44D7C7FA" w:rsidRPr="44D7C7FA">
              <w:rPr>
                <w:rStyle w:val="Hyperlink"/>
              </w:rPr>
              <w:t>Huidige situatie</w:t>
            </w:r>
            <w:r w:rsidR="008D06DF">
              <w:tab/>
            </w:r>
            <w:r w:rsidR="008D06DF">
              <w:fldChar w:fldCharType="begin"/>
            </w:r>
            <w:r w:rsidR="008D06DF">
              <w:instrText>PAGEREF _Toc557545229 \h</w:instrText>
            </w:r>
            <w:r w:rsidR="008D06DF">
              <w:fldChar w:fldCharType="separate"/>
            </w:r>
            <w:r w:rsidR="44D7C7FA" w:rsidRPr="44D7C7FA">
              <w:rPr>
                <w:rStyle w:val="Hyperlink"/>
              </w:rPr>
              <w:t>3</w:t>
            </w:r>
            <w:r w:rsidR="008D06DF">
              <w:fldChar w:fldCharType="end"/>
            </w:r>
          </w:hyperlink>
        </w:p>
        <w:p w14:paraId="5E416BAE" w14:textId="3BA7A506" w:rsidR="008D06DF" w:rsidRDefault="00025460" w:rsidP="44D7C7FA">
          <w:pPr>
            <w:pStyle w:val="Inhopg1"/>
            <w:tabs>
              <w:tab w:val="left" w:pos="435"/>
              <w:tab w:val="right" w:leader="dot" w:pos="9015"/>
            </w:tabs>
            <w:rPr>
              <w:rStyle w:val="Hyperlink"/>
              <w:noProof/>
              <w:lang w:eastAsia="nl-NL"/>
            </w:rPr>
          </w:pPr>
          <w:hyperlink w:anchor="_Toc1906655951">
            <w:r w:rsidR="44D7C7FA" w:rsidRPr="44D7C7FA">
              <w:rPr>
                <w:rStyle w:val="Hyperlink"/>
              </w:rPr>
              <w:t>4</w:t>
            </w:r>
            <w:r w:rsidR="008D06DF">
              <w:tab/>
            </w:r>
            <w:r w:rsidR="44D7C7FA" w:rsidRPr="44D7C7FA">
              <w:rPr>
                <w:rStyle w:val="Hyperlink"/>
              </w:rPr>
              <w:t>Gewenste situatie</w:t>
            </w:r>
            <w:r w:rsidR="008D06DF">
              <w:tab/>
            </w:r>
            <w:r w:rsidR="008D06DF">
              <w:fldChar w:fldCharType="begin"/>
            </w:r>
            <w:r w:rsidR="008D06DF">
              <w:instrText>PAGEREF _Toc1906655951 \h</w:instrText>
            </w:r>
            <w:r w:rsidR="008D06DF">
              <w:fldChar w:fldCharType="separate"/>
            </w:r>
            <w:r w:rsidR="44D7C7FA" w:rsidRPr="44D7C7FA">
              <w:rPr>
                <w:rStyle w:val="Hyperlink"/>
              </w:rPr>
              <w:t>3</w:t>
            </w:r>
            <w:r w:rsidR="008D06DF">
              <w:fldChar w:fldCharType="end"/>
            </w:r>
          </w:hyperlink>
        </w:p>
        <w:p w14:paraId="0ECCC815" w14:textId="48A750D2" w:rsidR="008D06DF" w:rsidRDefault="00025460" w:rsidP="44D7C7FA">
          <w:pPr>
            <w:pStyle w:val="Inhopg1"/>
            <w:tabs>
              <w:tab w:val="left" w:pos="435"/>
              <w:tab w:val="right" w:leader="dot" w:pos="9015"/>
            </w:tabs>
            <w:rPr>
              <w:rStyle w:val="Hyperlink"/>
              <w:noProof/>
              <w:lang w:eastAsia="nl-NL"/>
            </w:rPr>
          </w:pPr>
          <w:hyperlink w:anchor="_Toc535046672">
            <w:r w:rsidR="44D7C7FA" w:rsidRPr="44D7C7FA">
              <w:rPr>
                <w:rStyle w:val="Hyperlink"/>
              </w:rPr>
              <w:t>5</w:t>
            </w:r>
            <w:r w:rsidR="008D06DF">
              <w:tab/>
            </w:r>
            <w:r w:rsidR="44D7C7FA" w:rsidRPr="44D7C7FA">
              <w:rPr>
                <w:rStyle w:val="Hyperlink"/>
              </w:rPr>
              <w:t>Het product</w:t>
            </w:r>
            <w:r w:rsidR="008D06DF">
              <w:tab/>
            </w:r>
            <w:r w:rsidR="008D06DF">
              <w:fldChar w:fldCharType="begin"/>
            </w:r>
            <w:r w:rsidR="008D06DF">
              <w:instrText>PAGEREF _Toc535046672 \h</w:instrText>
            </w:r>
            <w:r w:rsidR="008D06DF">
              <w:fldChar w:fldCharType="separate"/>
            </w:r>
            <w:r w:rsidR="44D7C7FA" w:rsidRPr="44D7C7FA">
              <w:rPr>
                <w:rStyle w:val="Hyperlink"/>
              </w:rPr>
              <w:t>3</w:t>
            </w:r>
            <w:r w:rsidR="008D06DF">
              <w:fldChar w:fldCharType="end"/>
            </w:r>
          </w:hyperlink>
        </w:p>
        <w:p w14:paraId="6124873F" w14:textId="340C7489" w:rsidR="008D06DF" w:rsidRDefault="00025460" w:rsidP="44D7C7FA">
          <w:pPr>
            <w:pStyle w:val="Inhopg2"/>
            <w:tabs>
              <w:tab w:val="left" w:pos="660"/>
              <w:tab w:val="right" w:leader="dot" w:pos="9015"/>
            </w:tabs>
            <w:rPr>
              <w:rStyle w:val="Hyperlink"/>
              <w:noProof/>
              <w:lang w:eastAsia="nl-NL"/>
            </w:rPr>
          </w:pPr>
          <w:hyperlink w:anchor="_Toc1861278784">
            <w:r w:rsidR="44D7C7FA" w:rsidRPr="44D7C7FA">
              <w:rPr>
                <w:rStyle w:val="Hyperlink"/>
              </w:rPr>
              <w:t>5.1</w:t>
            </w:r>
            <w:r w:rsidR="008D06DF">
              <w:tab/>
            </w:r>
            <w:r w:rsidR="44D7C7FA" w:rsidRPr="44D7C7FA">
              <w:rPr>
                <w:rStyle w:val="Hyperlink"/>
              </w:rPr>
              <w:t>Product eisen</w:t>
            </w:r>
            <w:r w:rsidR="008D06DF">
              <w:tab/>
            </w:r>
            <w:r w:rsidR="008D06DF">
              <w:fldChar w:fldCharType="begin"/>
            </w:r>
            <w:r w:rsidR="008D06DF">
              <w:instrText>PAGEREF _Toc1861278784 \h</w:instrText>
            </w:r>
            <w:r w:rsidR="008D06DF">
              <w:fldChar w:fldCharType="separate"/>
            </w:r>
            <w:r w:rsidR="44D7C7FA" w:rsidRPr="44D7C7FA">
              <w:rPr>
                <w:rStyle w:val="Hyperlink"/>
              </w:rPr>
              <w:t>4</w:t>
            </w:r>
            <w:r w:rsidR="008D06DF">
              <w:fldChar w:fldCharType="end"/>
            </w:r>
          </w:hyperlink>
        </w:p>
        <w:p w14:paraId="51656FE0" w14:textId="2CC8B912" w:rsidR="008D06DF" w:rsidRDefault="00025460" w:rsidP="44D7C7FA">
          <w:pPr>
            <w:pStyle w:val="Inhopg1"/>
            <w:tabs>
              <w:tab w:val="left" w:pos="435"/>
              <w:tab w:val="right" w:leader="dot" w:pos="9015"/>
            </w:tabs>
            <w:rPr>
              <w:rStyle w:val="Hyperlink"/>
              <w:noProof/>
              <w:lang w:eastAsia="nl-NL"/>
            </w:rPr>
          </w:pPr>
          <w:hyperlink w:anchor="_Toc560436087">
            <w:r w:rsidR="44D7C7FA" w:rsidRPr="44D7C7FA">
              <w:rPr>
                <w:rStyle w:val="Hyperlink"/>
              </w:rPr>
              <w:t>6</w:t>
            </w:r>
            <w:r w:rsidR="008D06DF">
              <w:tab/>
            </w:r>
            <w:r w:rsidR="44D7C7FA" w:rsidRPr="44D7C7FA">
              <w:rPr>
                <w:rStyle w:val="Hyperlink"/>
              </w:rPr>
              <w:t>Doelgroep(en)</w:t>
            </w:r>
            <w:r w:rsidR="008D06DF">
              <w:tab/>
            </w:r>
            <w:r w:rsidR="008D06DF">
              <w:fldChar w:fldCharType="begin"/>
            </w:r>
            <w:r w:rsidR="008D06DF">
              <w:instrText>PAGEREF _Toc560436087 \h</w:instrText>
            </w:r>
            <w:r w:rsidR="008D06DF">
              <w:fldChar w:fldCharType="separate"/>
            </w:r>
            <w:r w:rsidR="44D7C7FA" w:rsidRPr="44D7C7FA">
              <w:rPr>
                <w:rStyle w:val="Hyperlink"/>
              </w:rPr>
              <w:t>4</w:t>
            </w:r>
            <w:r w:rsidR="008D06DF">
              <w:fldChar w:fldCharType="end"/>
            </w:r>
          </w:hyperlink>
        </w:p>
        <w:p w14:paraId="3B81C51C" w14:textId="2932EE4B" w:rsidR="008D06DF" w:rsidRDefault="00025460" w:rsidP="44D7C7FA">
          <w:pPr>
            <w:pStyle w:val="Inhopg1"/>
            <w:tabs>
              <w:tab w:val="left" w:pos="435"/>
              <w:tab w:val="right" w:leader="dot" w:pos="9015"/>
            </w:tabs>
            <w:rPr>
              <w:rStyle w:val="Hyperlink"/>
              <w:noProof/>
              <w:lang w:eastAsia="nl-NL"/>
            </w:rPr>
          </w:pPr>
          <w:hyperlink w:anchor="_Toc1597825203">
            <w:r w:rsidR="44D7C7FA" w:rsidRPr="44D7C7FA">
              <w:rPr>
                <w:rStyle w:val="Hyperlink"/>
              </w:rPr>
              <w:t>7</w:t>
            </w:r>
            <w:r w:rsidR="008D06DF">
              <w:tab/>
            </w:r>
            <w:r w:rsidR="44D7C7FA" w:rsidRPr="44D7C7FA">
              <w:rPr>
                <w:rStyle w:val="Hyperlink"/>
              </w:rPr>
              <w:t>Projectdoelstelling(en)</w:t>
            </w:r>
            <w:r w:rsidR="008D06DF">
              <w:tab/>
            </w:r>
            <w:r w:rsidR="008D06DF">
              <w:fldChar w:fldCharType="begin"/>
            </w:r>
            <w:r w:rsidR="008D06DF">
              <w:instrText>PAGEREF _Toc1597825203 \h</w:instrText>
            </w:r>
            <w:r w:rsidR="008D06DF">
              <w:fldChar w:fldCharType="separate"/>
            </w:r>
            <w:r w:rsidR="44D7C7FA" w:rsidRPr="44D7C7FA">
              <w:rPr>
                <w:rStyle w:val="Hyperlink"/>
              </w:rPr>
              <w:t>4</w:t>
            </w:r>
            <w:r w:rsidR="008D06DF">
              <w:fldChar w:fldCharType="end"/>
            </w:r>
          </w:hyperlink>
        </w:p>
        <w:p w14:paraId="7C7389C0" w14:textId="65032828" w:rsidR="008D06DF" w:rsidRDefault="00025460" w:rsidP="44D7C7FA">
          <w:pPr>
            <w:pStyle w:val="Inhopg1"/>
            <w:tabs>
              <w:tab w:val="left" w:pos="435"/>
              <w:tab w:val="right" w:leader="dot" w:pos="9015"/>
            </w:tabs>
            <w:rPr>
              <w:rStyle w:val="Hyperlink"/>
              <w:noProof/>
              <w:lang w:eastAsia="nl-NL"/>
            </w:rPr>
          </w:pPr>
          <w:hyperlink w:anchor="_Toc2066739917">
            <w:r w:rsidR="44D7C7FA" w:rsidRPr="44D7C7FA">
              <w:rPr>
                <w:rStyle w:val="Hyperlink"/>
              </w:rPr>
              <w:t>8</w:t>
            </w:r>
            <w:r w:rsidR="008D06DF">
              <w:tab/>
            </w:r>
            <w:r w:rsidR="44D7C7FA" w:rsidRPr="44D7C7FA">
              <w:rPr>
                <w:rStyle w:val="Hyperlink"/>
              </w:rPr>
              <w:t>Technieken en codeconventies</w:t>
            </w:r>
            <w:r w:rsidR="008D06DF">
              <w:tab/>
            </w:r>
            <w:r w:rsidR="008D06DF">
              <w:fldChar w:fldCharType="begin"/>
            </w:r>
            <w:r w:rsidR="008D06DF">
              <w:instrText>PAGEREF _Toc2066739917 \h</w:instrText>
            </w:r>
            <w:r w:rsidR="008D06DF">
              <w:fldChar w:fldCharType="separate"/>
            </w:r>
            <w:r w:rsidR="44D7C7FA" w:rsidRPr="44D7C7FA">
              <w:rPr>
                <w:rStyle w:val="Hyperlink"/>
              </w:rPr>
              <w:t>4</w:t>
            </w:r>
            <w:r w:rsidR="008D06DF">
              <w:fldChar w:fldCharType="end"/>
            </w:r>
          </w:hyperlink>
        </w:p>
        <w:p w14:paraId="77788EFF" w14:textId="3FF004BB" w:rsidR="008D06DF" w:rsidRDefault="00025460" w:rsidP="44D7C7FA">
          <w:pPr>
            <w:pStyle w:val="Inhopg1"/>
            <w:tabs>
              <w:tab w:val="left" w:pos="435"/>
              <w:tab w:val="right" w:leader="dot" w:pos="9015"/>
            </w:tabs>
            <w:rPr>
              <w:rStyle w:val="Hyperlink"/>
              <w:noProof/>
              <w:lang w:eastAsia="nl-NL"/>
            </w:rPr>
          </w:pPr>
          <w:hyperlink w:anchor="_Toc1116839208">
            <w:r w:rsidR="44D7C7FA" w:rsidRPr="44D7C7FA">
              <w:rPr>
                <w:rStyle w:val="Hyperlink"/>
              </w:rPr>
              <w:t>9</w:t>
            </w:r>
            <w:r w:rsidR="008D06DF">
              <w:tab/>
            </w:r>
            <w:r w:rsidR="44D7C7FA" w:rsidRPr="44D7C7FA">
              <w:rPr>
                <w:rStyle w:val="Hyperlink"/>
              </w:rPr>
              <w:t>User Stories</w:t>
            </w:r>
            <w:r w:rsidR="008D06DF">
              <w:tab/>
            </w:r>
            <w:r w:rsidR="008D06DF">
              <w:fldChar w:fldCharType="begin"/>
            </w:r>
            <w:r w:rsidR="008D06DF">
              <w:instrText>PAGEREF _Toc1116839208 \h</w:instrText>
            </w:r>
            <w:r w:rsidR="008D06DF">
              <w:fldChar w:fldCharType="separate"/>
            </w:r>
            <w:r w:rsidR="44D7C7FA" w:rsidRPr="44D7C7FA">
              <w:rPr>
                <w:rStyle w:val="Hyperlink"/>
              </w:rPr>
              <w:t>4</w:t>
            </w:r>
            <w:r w:rsidR="008D06DF">
              <w:fldChar w:fldCharType="end"/>
            </w:r>
          </w:hyperlink>
          <w:r w:rsidR="008D06DF">
            <w:fldChar w:fldCharType="end"/>
          </w:r>
        </w:p>
      </w:sdtContent>
    </w:sdt>
    <w:p w14:paraId="32DEC29A" w14:textId="6712BD67" w:rsidR="00F54C8A" w:rsidRDefault="00F54C8A"/>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506171200"/>
      <w:r>
        <w:lastRenderedPageBreak/>
        <w:t>Inleiding</w:t>
      </w:r>
      <w:bookmarkEnd w:id="1"/>
    </w:p>
    <w:p w14:paraId="46308882" w14:textId="3FE39084" w:rsidR="5A02BFA3" w:rsidRDefault="5A02BFA3" w:rsidP="44D7C7FA">
      <w:r>
        <w:t>Pizza</w:t>
      </w:r>
      <w:r w:rsidR="003514BC">
        <w:t xml:space="preserve"> The </w:t>
      </w:r>
      <w:proofErr w:type="spellStart"/>
      <w:r w:rsidR="003514BC">
        <w:t>hague</w:t>
      </w:r>
      <w:proofErr w:type="spellEnd"/>
      <w:r w:rsidR="003514BC">
        <w:t xml:space="preserve"> </w:t>
      </w:r>
      <w:r>
        <w:t xml:space="preserve">breidt uit. Daardoor ontstaat de behoefte aan een website voor online-bestellingen. </w:t>
      </w:r>
    </w:p>
    <w:p w14:paraId="10E081CA" w14:textId="357DF272" w:rsidR="5A02BFA3" w:rsidRDefault="003514BC" w:rsidP="44D7C7FA">
      <w:r>
        <w:t xml:space="preserve">Ze </w:t>
      </w:r>
      <w:proofErr w:type="spellStart"/>
      <w:r>
        <w:t>ziijn</w:t>
      </w:r>
      <w:proofErr w:type="spellEnd"/>
      <w:r w:rsidR="5A02BFA3">
        <w:t xml:space="preserve"> op zoek naar uitvoerders voor het maken en onderhouden van een website voor online-bestellingen. </w:t>
      </w:r>
    </w:p>
    <w:p w14:paraId="61B1BEFC" w14:textId="412B83BB" w:rsidR="00A257DF" w:rsidRDefault="00A257DF" w:rsidP="00222411">
      <w:pPr>
        <w:pStyle w:val="Kop1"/>
      </w:pPr>
      <w:bookmarkStart w:id="2" w:name="_Toc1716616155"/>
      <w:r>
        <w:t xml:space="preserve">Missie van de </w:t>
      </w:r>
      <w:r w:rsidR="00056AB7">
        <w:t>k</w:t>
      </w:r>
      <w:r>
        <w:t>lant</w:t>
      </w:r>
      <w:bookmarkEnd w:id="2"/>
    </w:p>
    <w:p w14:paraId="487BCDB9" w14:textId="6745C5BB" w:rsidR="00577FCB" w:rsidRPr="004C1F7C" w:rsidRDefault="33DD6618" w:rsidP="44D7C7FA">
      <w:r>
        <w:t>Mogelijk maken voor klanten om pizza's te kunnen bestellen aan de hand van een website.</w:t>
      </w:r>
    </w:p>
    <w:p w14:paraId="32753E0C" w14:textId="43B123A8" w:rsidR="00A257DF" w:rsidRDefault="00A257DF" w:rsidP="00222411">
      <w:pPr>
        <w:pStyle w:val="Kop1"/>
      </w:pPr>
      <w:bookmarkStart w:id="3" w:name="_Toc557545229"/>
      <w:r>
        <w:t xml:space="preserve">Huidige </w:t>
      </w:r>
      <w:r w:rsidR="00056AB7">
        <w:t>s</w:t>
      </w:r>
      <w:r>
        <w:t>ituatie</w:t>
      </w:r>
      <w:bookmarkEnd w:id="3"/>
    </w:p>
    <w:p w14:paraId="7DB1B6C0" w14:textId="26A1D106" w:rsidR="003514BC" w:rsidRPr="003514BC" w:rsidRDefault="003514BC" w:rsidP="003514BC">
      <w:r>
        <w:t xml:space="preserve">Wij hebben nu alleen een zaak waar je </w:t>
      </w:r>
      <w:proofErr w:type="spellStart"/>
      <w:r>
        <w:t>pizzas</w:t>
      </w:r>
      <w:proofErr w:type="spellEnd"/>
      <w:r>
        <w:t xml:space="preserve"> kan afhalen.</w:t>
      </w:r>
    </w:p>
    <w:p w14:paraId="0A6B7760" w14:textId="48F03F17" w:rsidR="00A257DF" w:rsidRDefault="00A257DF" w:rsidP="003514BC">
      <w:pPr>
        <w:pStyle w:val="Kop1"/>
        <w:numPr>
          <w:ilvl w:val="0"/>
          <w:numId w:val="0"/>
        </w:numPr>
        <w:ind w:left="432"/>
      </w:pPr>
      <w:bookmarkStart w:id="4" w:name="_Toc1906655951"/>
      <w:r>
        <w:t xml:space="preserve">Gewenste </w:t>
      </w:r>
      <w:r w:rsidR="00056AB7">
        <w:t>s</w:t>
      </w:r>
      <w:r>
        <w:t>ituatie</w:t>
      </w:r>
      <w:bookmarkEnd w:id="4"/>
    </w:p>
    <w:p w14:paraId="607420F9" w14:textId="295DA2C6" w:rsidR="00DE5AC7" w:rsidRDefault="003514BC">
      <w:pPr>
        <w:rPr>
          <w:rFonts w:asciiTheme="majorHAnsi" w:eastAsiaTheme="majorEastAsia" w:hAnsiTheme="majorHAnsi" w:cstheme="majorBidi"/>
          <w:color w:val="2F5496" w:themeColor="accent1" w:themeShade="BF"/>
          <w:sz w:val="32"/>
          <w:szCs w:val="32"/>
        </w:rPr>
      </w:pPr>
      <w:r>
        <w:t xml:space="preserve">Dat klanten ook online kunnen bestellen en het naar hun </w:t>
      </w:r>
      <w:proofErr w:type="gramStart"/>
      <w:r>
        <w:t>thuis gebracht</w:t>
      </w:r>
      <w:proofErr w:type="gramEnd"/>
      <w:r>
        <w:t xml:space="preserve"> ka worden</w:t>
      </w:r>
      <w:r w:rsidR="00DE5AC7">
        <w:br w:type="page"/>
      </w:r>
    </w:p>
    <w:p w14:paraId="2B7BDFF7" w14:textId="572C7AE9" w:rsidR="00A257DF" w:rsidRDefault="007A68DD" w:rsidP="00222411">
      <w:pPr>
        <w:pStyle w:val="Kop1"/>
      </w:pPr>
      <w:bookmarkStart w:id="5" w:name="_Toc535046672"/>
      <w:r>
        <w:lastRenderedPageBreak/>
        <w:t xml:space="preserve">Het </w:t>
      </w:r>
      <w:r w:rsidR="00056AB7">
        <w:t>p</w:t>
      </w:r>
      <w:r>
        <w:t>roduct</w:t>
      </w:r>
      <w:bookmarkEnd w:id="5"/>
    </w:p>
    <w:p w14:paraId="265F1B1C" w14:textId="77777777" w:rsidR="007A68DD" w:rsidRDefault="007A68DD" w:rsidP="007A68DD"/>
    <w:p w14:paraId="299FB985" w14:textId="0C470274" w:rsidR="007A68DD" w:rsidRDefault="00802D6C" w:rsidP="00222411">
      <w:pPr>
        <w:pStyle w:val="Kop2"/>
      </w:pPr>
      <w:bookmarkStart w:id="6" w:name="_Toc1861278784"/>
      <w:r>
        <w:t>Product</w:t>
      </w:r>
      <w:r w:rsidR="007A68DD">
        <w:t xml:space="preserve"> eisen</w:t>
      </w:r>
      <w:bookmarkEnd w:id="6"/>
    </w:p>
    <w:p w14:paraId="156C1C58" w14:textId="0F302F8B" w:rsidR="000C1179" w:rsidRPr="006A0152" w:rsidRDefault="12C54093" w:rsidP="003514BC">
      <w:pPr>
        <w:pStyle w:val="Lijstalinea"/>
        <w:numPr>
          <w:ilvl w:val="0"/>
          <w:numId w:val="8"/>
        </w:numPr>
      </w:pPr>
      <w:r>
        <w:t>Website met navigatiebalk naar het home, contactgegevens en inlogpagina</w:t>
      </w:r>
    </w:p>
    <w:p w14:paraId="2FA115E1" w14:textId="3FF8D4AF" w:rsidR="12C54093" w:rsidRDefault="12C54093" w:rsidP="003514BC">
      <w:pPr>
        <w:pStyle w:val="Lijstalinea"/>
        <w:numPr>
          <w:ilvl w:val="0"/>
          <w:numId w:val="8"/>
        </w:numPr>
      </w:pPr>
      <w:r>
        <w:t xml:space="preserve">In de homepagina zie je 3 </w:t>
      </w:r>
      <w:r w:rsidR="1CC7DDB3">
        <w:t>categorieën</w:t>
      </w:r>
      <w:r>
        <w:t xml:space="preserve"> </w:t>
      </w:r>
      <w:r w:rsidR="3A3973CF">
        <w:t>pizza's</w:t>
      </w:r>
      <w:r>
        <w:t>:</w:t>
      </w:r>
    </w:p>
    <w:p w14:paraId="3066F5B4" w14:textId="6616B220" w:rsidR="12C54093" w:rsidRDefault="12C54093" w:rsidP="003514BC">
      <w:pPr>
        <w:pStyle w:val="Lijstalinea"/>
        <w:numPr>
          <w:ilvl w:val="0"/>
          <w:numId w:val="8"/>
        </w:numPr>
      </w:pPr>
      <w:r>
        <w:t>Vegetarische pizza</w:t>
      </w:r>
    </w:p>
    <w:p w14:paraId="1456C244" w14:textId="16384C91" w:rsidR="12C54093" w:rsidRDefault="12C54093" w:rsidP="003514BC">
      <w:pPr>
        <w:pStyle w:val="Lijstalinea"/>
        <w:numPr>
          <w:ilvl w:val="0"/>
          <w:numId w:val="8"/>
        </w:numPr>
      </w:pPr>
      <w:r>
        <w:t xml:space="preserve">Vlees </w:t>
      </w:r>
      <w:r w:rsidR="04F3758E">
        <w:t>pizza</w:t>
      </w:r>
    </w:p>
    <w:p w14:paraId="177A2DA9" w14:textId="386C86F5" w:rsidR="04F3758E" w:rsidRDefault="04F3758E" w:rsidP="003514BC">
      <w:pPr>
        <w:pStyle w:val="Lijstalinea"/>
        <w:numPr>
          <w:ilvl w:val="0"/>
          <w:numId w:val="8"/>
        </w:numPr>
      </w:pPr>
      <w:r>
        <w:t>Vis pizza</w:t>
      </w:r>
    </w:p>
    <w:p w14:paraId="202FBECC" w14:textId="43D113B8" w:rsidR="04F3758E" w:rsidRDefault="04F3758E" w:rsidP="003514BC">
      <w:pPr>
        <w:pStyle w:val="Lijstalinea"/>
        <w:numPr>
          <w:ilvl w:val="0"/>
          <w:numId w:val="8"/>
        </w:numPr>
      </w:pPr>
      <w:r>
        <w:t>De klant kiest 1 pizza</w:t>
      </w:r>
    </w:p>
    <w:p w14:paraId="3DDA5EE8" w14:textId="3291F9FF" w:rsidR="2CEBD8BA" w:rsidRDefault="2CEBD8BA" w:rsidP="003514BC">
      <w:pPr>
        <w:pStyle w:val="Lijstalinea"/>
        <w:numPr>
          <w:ilvl w:val="0"/>
          <w:numId w:val="8"/>
        </w:numPr>
      </w:pPr>
      <w:r>
        <w:t xml:space="preserve">De klant kiest uit: medium pizza (25 cm), large pizza (35 cm) of </w:t>
      </w:r>
      <w:proofErr w:type="spellStart"/>
      <w:r>
        <w:t>calzone</w:t>
      </w:r>
      <w:proofErr w:type="spellEnd"/>
    </w:p>
    <w:p w14:paraId="5429C2D1" w14:textId="5FD5198B" w:rsidR="2CEBD8BA" w:rsidRDefault="2CEBD8BA" w:rsidP="003514BC">
      <w:pPr>
        <w:pStyle w:val="Lijstalinea"/>
        <w:numPr>
          <w:ilvl w:val="0"/>
          <w:numId w:val="8"/>
        </w:numPr>
      </w:pPr>
      <w:r>
        <w:t>De klant vult een bestelformulier in, waarna de bestelling geplaatst wordt</w:t>
      </w:r>
    </w:p>
    <w:p w14:paraId="6B46C0A7" w14:textId="4D4388CC" w:rsidR="2CEBD8BA" w:rsidRDefault="2CEBD8BA" w:rsidP="003514BC">
      <w:pPr>
        <w:pStyle w:val="Lijstalinea"/>
        <w:numPr>
          <w:ilvl w:val="0"/>
          <w:numId w:val="8"/>
        </w:numPr>
      </w:pPr>
      <w:r>
        <w:t>De pizzabakker logt in</w:t>
      </w:r>
    </w:p>
    <w:p w14:paraId="330D070A" w14:textId="7266F09F" w:rsidR="2CEBD8BA" w:rsidRDefault="2CEBD8BA" w:rsidP="003514BC">
      <w:pPr>
        <w:pStyle w:val="Lijstalinea"/>
        <w:numPr>
          <w:ilvl w:val="0"/>
          <w:numId w:val="8"/>
        </w:numPr>
      </w:pPr>
      <w:r>
        <w:t>De pizzabakker ziet alle bestellingen met bestelstatus</w:t>
      </w:r>
    </w:p>
    <w:p w14:paraId="15451682" w14:textId="65708029" w:rsidR="2CEBD8BA" w:rsidRDefault="2CEBD8BA" w:rsidP="003514BC">
      <w:pPr>
        <w:pStyle w:val="Lijstalinea"/>
        <w:numPr>
          <w:ilvl w:val="0"/>
          <w:numId w:val="8"/>
        </w:numPr>
      </w:pPr>
      <w:r>
        <w:t xml:space="preserve">De pizzabakker verandert de </w:t>
      </w:r>
      <w:proofErr w:type="gramStart"/>
      <w:r>
        <w:t>bestelstatus(</w:t>
      </w:r>
      <w:proofErr w:type="spellStart"/>
      <w:proofErr w:type="gramEnd"/>
      <w:r>
        <w:t>to</w:t>
      </w:r>
      <w:proofErr w:type="spellEnd"/>
      <w:r>
        <w:t xml:space="preserve"> do, in </w:t>
      </w:r>
      <w:proofErr w:type="spellStart"/>
      <w:r>
        <w:t>progress</w:t>
      </w:r>
      <w:proofErr w:type="spellEnd"/>
      <w:r>
        <w:t xml:space="preserve">, </w:t>
      </w:r>
      <w:proofErr w:type="spellStart"/>
      <w:r>
        <w:t>done</w:t>
      </w:r>
      <w:proofErr w:type="spellEnd"/>
      <w:r>
        <w:t>)</w:t>
      </w:r>
    </w:p>
    <w:p w14:paraId="53AE3ACE" w14:textId="40F88B54" w:rsidR="2CEBD8BA" w:rsidRDefault="2CEBD8BA" w:rsidP="003514BC">
      <w:pPr>
        <w:pStyle w:val="Lijstalinea"/>
        <w:numPr>
          <w:ilvl w:val="0"/>
          <w:numId w:val="8"/>
        </w:numPr>
      </w:pPr>
      <w:r>
        <w:t>De klant kan per bestelling meerdere pizza's bestellen</w:t>
      </w:r>
    </w:p>
    <w:p w14:paraId="4EA48AB4" w14:textId="178F46A7" w:rsidR="44D7C7FA" w:rsidRDefault="44D7C7FA" w:rsidP="44D7C7FA"/>
    <w:p w14:paraId="66327BD2" w14:textId="348C8CD3" w:rsidR="00CB6B3A" w:rsidRDefault="007A68DD" w:rsidP="00CB6B3A">
      <w:pPr>
        <w:pStyle w:val="Kop1"/>
      </w:pPr>
      <w:bookmarkStart w:id="7" w:name="_Toc560436087"/>
      <w:r>
        <w:t>Doelgroep(en)</w:t>
      </w:r>
      <w:bookmarkEnd w:id="7"/>
    </w:p>
    <w:p w14:paraId="70C976DD" w14:textId="1D7B49CD" w:rsidR="29E008F1" w:rsidRDefault="29E008F1" w:rsidP="44D7C7FA">
      <w:r>
        <w:t>De doelgroep zijn mensen van alle leeftijden die een pizza willen bestellen.</w:t>
      </w:r>
    </w:p>
    <w:p w14:paraId="039889DC" w14:textId="505AA3B6" w:rsidR="007A68DD" w:rsidRDefault="007A68DD" w:rsidP="00222411">
      <w:pPr>
        <w:pStyle w:val="Kop1"/>
      </w:pPr>
      <w:bookmarkStart w:id="8" w:name="_Toc1597825203"/>
      <w:r>
        <w:t>Projectdoelstelling(en)</w:t>
      </w:r>
      <w:bookmarkEnd w:id="8"/>
    </w:p>
    <w:p w14:paraId="11286F92" w14:textId="3664D780" w:rsidR="003C20F8" w:rsidRDefault="6E54E8BE" w:rsidP="44D7C7FA">
      <w:r>
        <w:t xml:space="preserve">Een complete website voor de </w:t>
      </w:r>
      <w:r w:rsidR="00105D8C">
        <w:t xml:space="preserve">Pizza </w:t>
      </w:r>
      <w:proofErr w:type="spellStart"/>
      <w:r w:rsidR="00105D8C">
        <w:t>the</w:t>
      </w:r>
      <w:proofErr w:type="spellEnd"/>
      <w:r w:rsidR="00105D8C">
        <w:t xml:space="preserve"> </w:t>
      </w:r>
      <w:proofErr w:type="spellStart"/>
      <w:r w:rsidR="00105D8C">
        <w:t>hague</w:t>
      </w:r>
      <w:proofErr w:type="spellEnd"/>
      <w:r w:rsidR="00105D8C">
        <w:t xml:space="preserve"> </w:t>
      </w:r>
      <w:r>
        <w:t xml:space="preserve">waar gebruik is gemaakt van </w:t>
      </w:r>
      <w:proofErr w:type="spellStart"/>
      <w:r>
        <w:t>Symfony</w:t>
      </w:r>
      <w:proofErr w:type="spellEnd"/>
      <w:r>
        <w:t xml:space="preserve"> en Bootstrap. </w:t>
      </w:r>
      <w:r w:rsidR="2CF9CDF0">
        <w:t xml:space="preserve">Bij deze website is het mogelijk voor de klant om een pizza te bestellen en heeft de klant een besteloverzicht met status om te zien hoe ver de pizza is. De pizzabakker kan ook inloggen, de huidige en vorige orders </w:t>
      </w:r>
      <w:r w:rsidR="18953B2F">
        <w:t>inzien en de status van huidige orders kunnen wijzigen. Op de website vindt ook een contactpagina plaats met alle conta</w:t>
      </w:r>
      <w:r w:rsidR="573A2060">
        <w:t xml:space="preserve">ctinformatie van de </w:t>
      </w:r>
      <w:proofErr w:type="spellStart"/>
      <w:r w:rsidR="00105D8C">
        <w:t>izze</w:t>
      </w:r>
      <w:proofErr w:type="spellEnd"/>
      <w:r w:rsidR="00105D8C">
        <w:t xml:space="preserve"> </w:t>
      </w:r>
      <w:proofErr w:type="spellStart"/>
      <w:r w:rsidR="00105D8C">
        <w:t>the</w:t>
      </w:r>
      <w:proofErr w:type="spellEnd"/>
      <w:r w:rsidR="00105D8C">
        <w:t xml:space="preserve"> </w:t>
      </w:r>
      <w:proofErr w:type="spellStart"/>
      <w:r w:rsidR="00105D8C">
        <w:t>Hague.</w:t>
      </w:r>
      <w:r w:rsidR="573A2060">
        <w:t>en</w:t>
      </w:r>
      <w:proofErr w:type="spellEnd"/>
      <w:r w:rsidR="573A2060">
        <w:t xml:space="preserve"> een kaart met de locatie van de</w:t>
      </w:r>
      <w:r w:rsidR="00105D8C">
        <w:t xml:space="preserve"> </w:t>
      </w:r>
      <w:proofErr w:type="spellStart"/>
      <w:r w:rsidR="00105D8C">
        <w:t>Pizze</w:t>
      </w:r>
      <w:proofErr w:type="spellEnd"/>
      <w:r w:rsidR="00105D8C">
        <w:t xml:space="preserve"> </w:t>
      </w:r>
      <w:proofErr w:type="spellStart"/>
      <w:r w:rsidR="00105D8C">
        <w:t>the</w:t>
      </w:r>
      <w:proofErr w:type="spellEnd"/>
      <w:r w:rsidR="00105D8C">
        <w:t xml:space="preserve"> Hague</w:t>
      </w:r>
      <w:r w:rsidR="573A2060">
        <w:t>.</w:t>
      </w:r>
    </w:p>
    <w:p w14:paraId="0EAFB280" w14:textId="4E7B980D" w:rsidR="003C20F8" w:rsidRDefault="003C20F8" w:rsidP="003C20F8">
      <w:pPr>
        <w:pStyle w:val="Kop1"/>
      </w:pPr>
      <w:bookmarkStart w:id="9" w:name="_Toc2066739917"/>
      <w:r>
        <w:t>Technieken en codeconventies</w:t>
      </w:r>
      <w:bookmarkEnd w:id="9"/>
    </w:p>
    <w:p w14:paraId="3FBE9D92" w14:textId="3C59ABD5" w:rsidR="003C20F8" w:rsidRDefault="00105D8C" w:rsidP="00056AB7">
      <w:r>
        <w:t xml:space="preserve">Wij maken gebruik van </w:t>
      </w:r>
      <w:proofErr w:type="spellStart"/>
      <w:proofErr w:type="gramStart"/>
      <w:r>
        <w:t>symfony</w:t>
      </w:r>
      <w:proofErr w:type="spellEnd"/>
      <w:r>
        <w:t xml:space="preserve"> ,</w:t>
      </w:r>
      <w:proofErr w:type="gramEnd"/>
      <w:r>
        <w:t xml:space="preserve"> </w:t>
      </w:r>
      <w:proofErr w:type="spellStart"/>
      <w:r>
        <w:t>css</w:t>
      </w:r>
      <w:proofErr w:type="spellEnd"/>
      <w:r>
        <w:t xml:space="preserve"> html en bootstrap</w:t>
      </w:r>
    </w:p>
    <w:p w14:paraId="05A88ED6" w14:textId="05469252" w:rsidR="002615C4" w:rsidRDefault="002615C4" w:rsidP="002615C4">
      <w:pPr>
        <w:pStyle w:val="Kop1"/>
      </w:pPr>
      <w:bookmarkStart w:id="10" w:name="_Toc1116839208"/>
      <w:r>
        <w:t xml:space="preserve">User </w:t>
      </w:r>
      <w:proofErr w:type="spellStart"/>
      <w:r>
        <w:t>Stor</w:t>
      </w:r>
      <w:r w:rsidR="00031E70">
        <w:t>ies</w:t>
      </w:r>
      <w:bookmarkEnd w:id="10"/>
      <w:proofErr w:type="spellEnd"/>
    </w:p>
    <w:p w14:paraId="2E7C66D5" w14:textId="61CD1586" w:rsidR="002615C4" w:rsidRDefault="002615C4" w:rsidP="002615C4">
      <w:r>
        <w:t>In dit hoofdstuk bespreken we user-</w:t>
      </w:r>
      <w:proofErr w:type="spellStart"/>
      <w:r>
        <w:t>stories</w:t>
      </w:r>
      <w:proofErr w:type="spellEnd"/>
      <w:r>
        <w:t xml:space="preserve"> die bedacht zijn voor dit project </w:t>
      </w:r>
    </w:p>
    <w:p w14:paraId="7581D0F8" w14:textId="77F7197D" w:rsidR="002615C4" w:rsidRDefault="002615C4" w:rsidP="002615C4">
      <w:r>
        <w:t xml:space="preserve">Geef hier de prioriteit van de user </w:t>
      </w:r>
      <w:proofErr w:type="spellStart"/>
      <w:r>
        <w:t>stories</w:t>
      </w:r>
      <w:proofErr w:type="spellEnd"/>
      <w:r>
        <w:t xml:space="preserve"> aan. </w:t>
      </w:r>
      <w:r w:rsidRPr="003514BC">
        <w:rPr>
          <w:lang w:val="en-US"/>
        </w:rPr>
        <w:t xml:space="preserve">Maak </w:t>
      </w:r>
      <w:proofErr w:type="spellStart"/>
      <w:r w:rsidRPr="003514BC">
        <w:rPr>
          <w:lang w:val="en-US"/>
        </w:rPr>
        <w:t>gebruik</w:t>
      </w:r>
      <w:proofErr w:type="spellEnd"/>
      <w:r w:rsidRPr="003514BC">
        <w:rPr>
          <w:lang w:val="en-US"/>
        </w:rPr>
        <w:t xml:space="preserve"> van </w:t>
      </w:r>
      <w:proofErr w:type="spellStart"/>
      <w:r w:rsidRPr="003514BC">
        <w:rPr>
          <w:lang w:val="en-US"/>
        </w:rPr>
        <w:t>MoSCoW</w:t>
      </w:r>
      <w:proofErr w:type="spellEnd"/>
      <w:r w:rsidRPr="003514BC">
        <w:rPr>
          <w:lang w:val="en-US"/>
        </w:rPr>
        <w:t>.</w:t>
      </w:r>
      <w:r w:rsidR="008D06DF" w:rsidRPr="003514BC">
        <w:rPr>
          <w:lang w:val="en-US"/>
        </w:rPr>
        <w:t xml:space="preserve"> </w:t>
      </w:r>
      <w:proofErr w:type="gramStart"/>
      <w:r w:rsidR="008D06DF" w:rsidRPr="003514BC">
        <w:rPr>
          <w:lang w:val="en-US"/>
        </w:rPr>
        <w:t>( must</w:t>
      </w:r>
      <w:proofErr w:type="gramEnd"/>
      <w:r w:rsidR="008D06DF" w:rsidRPr="003514BC">
        <w:rPr>
          <w:lang w:val="en-US"/>
        </w:rPr>
        <w:t xml:space="preserve">, should , could, would). </w:t>
      </w:r>
      <w:r w:rsidR="008D06DF">
        <w:t>Geef ook aan hoe zwaar jullie denken dat deze US is (licht, gemiddeld, zwaar)</w:t>
      </w:r>
      <w:r w:rsidR="00C83ECD">
        <w:t>.</w:t>
      </w:r>
    </w:p>
    <w:p w14:paraId="103AA0E6" w14:textId="77777777" w:rsidR="002615C4" w:rsidRDefault="002615C4" w:rsidP="002615C4"/>
    <w:p w14:paraId="22C1F389" w14:textId="27A2E780" w:rsidR="002615C4" w:rsidRDefault="002615C4" w:rsidP="00056AB7"/>
    <w:p w14:paraId="2F97D7B1" w14:textId="6F3A71FF" w:rsidR="003514BC" w:rsidRDefault="003514BC" w:rsidP="00056AB7"/>
    <w:p w14:paraId="30343587" w14:textId="5DF6597A" w:rsidR="003514BC" w:rsidRDefault="003514BC" w:rsidP="00056AB7"/>
    <w:p w14:paraId="4ED38A91" w14:textId="2477B013" w:rsidR="003514BC" w:rsidRDefault="003514BC" w:rsidP="00056AB7"/>
    <w:p w14:paraId="1EAA82C0" w14:textId="0E66BBEC" w:rsidR="003514BC" w:rsidRDefault="003514BC" w:rsidP="00056AB7"/>
    <w:p w14:paraId="1643FABE" w14:textId="48F712BB" w:rsidR="003514BC" w:rsidRDefault="003514BC" w:rsidP="00056AB7"/>
    <w:p w14:paraId="296A8DDB" w14:textId="77777777" w:rsidR="003514BC" w:rsidRDefault="003514BC" w:rsidP="003514BC"/>
    <w:tbl>
      <w:tblPr>
        <w:tblStyle w:val="Tabelraster"/>
        <w:tblW w:w="9067" w:type="dxa"/>
        <w:tblLook w:val="04A0" w:firstRow="1" w:lastRow="0" w:firstColumn="1" w:lastColumn="0" w:noHBand="0" w:noVBand="1"/>
      </w:tblPr>
      <w:tblGrid>
        <w:gridCol w:w="1129"/>
        <w:gridCol w:w="993"/>
        <w:gridCol w:w="4961"/>
        <w:gridCol w:w="1984"/>
      </w:tblGrid>
      <w:tr w:rsidR="003514BC" w14:paraId="678B5908" w14:textId="77777777" w:rsidTr="003711AA">
        <w:tc>
          <w:tcPr>
            <w:tcW w:w="1129" w:type="dxa"/>
          </w:tcPr>
          <w:p w14:paraId="77D0CAD8" w14:textId="77777777" w:rsidR="003514BC" w:rsidRDefault="003514BC" w:rsidP="003711AA">
            <w:proofErr w:type="gramStart"/>
            <w:r>
              <w:t>Sprint nummer</w:t>
            </w:r>
            <w:proofErr w:type="gramEnd"/>
            <w:r>
              <w:t xml:space="preserve"> </w:t>
            </w:r>
          </w:p>
        </w:tc>
        <w:tc>
          <w:tcPr>
            <w:tcW w:w="993" w:type="dxa"/>
          </w:tcPr>
          <w:p w14:paraId="2002BAD4" w14:textId="77777777" w:rsidR="003514BC" w:rsidRDefault="003514BC" w:rsidP="003711AA">
            <w:proofErr w:type="gramStart"/>
            <w:r>
              <w:t>US nummer</w:t>
            </w:r>
            <w:proofErr w:type="gramEnd"/>
          </w:p>
        </w:tc>
        <w:tc>
          <w:tcPr>
            <w:tcW w:w="4961" w:type="dxa"/>
          </w:tcPr>
          <w:p w14:paraId="23C62252" w14:textId="77777777" w:rsidR="003514BC" w:rsidRDefault="003514BC" w:rsidP="003711AA">
            <w:r>
              <w:t>User Story</w:t>
            </w:r>
          </w:p>
        </w:tc>
        <w:tc>
          <w:tcPr>
            <w:tcW w:w="1984" w:type="dxa"/>
          </w:tcPr>
          <w:p w14:paraId="031F6C53" w14:textId="160DE2D4" w:rsidR="003514BC" w:rsidRDefault="003514BC" w:rsidP="003711AA">
            <w:proofErr w:type="spellStart"/>
            <w:r>
              <w:t>MoSCoW</w:t>
            </w:r>
            <w:proofErr w:type="spellEnd"/>
          </w:p>
        </w:tc>
      </w:tr>
      <w:tr w:rsidR="003514BC" w14:paraId="0568E7B1" w14:textId="77777777" w:rsidTr="003711AA">
        <w:tc>
          <w:tcPr>
            <w:tcW w:w="1129" w:type="dxa"/>
          </w:tcPr>
          <w:p w14:paraId="67E3808B" w14:textId="77777777" w:rsidR="003514BC" w:rsidRDefault="003514BC" w:rsidP="003711AA"/>
        </w:tc>
        <w:tc>
          <w:tcPr>
            <w:tcW w:w="993" w:type="dxa"/>
          </w:tcPr>
          <w:p w14:paraId="1DC72FE9" w14:textId="77777777" w:rsidR="003514BC" w:rsidRDefault="003514BC" w:rsidP="003711AA">
            <w:r>
              <w:t>1</w:t>
            </w:r>
          </w:p>
        </w:tc>
        <w:tc>
          <w:tcPr>
            <w:tcW w:w="4961" w:type="dxa"/>
          </w:tcPr>
          <w:p w14:paraId="7D85C832" w14:textId="77777777" w:rsidR="003514BC" w:rsidRDefault="003514BC" w:rsidP="003711AA">
            <w:r>
              <w:t xml:space="preserve">Als klant wil ik een home </w:t>
            </w:r>
            <w:proofErr w:type="spellStart"/>
            <w:r>
              <w:t>agina</w:t>
            </w:r>
            <w:proofErr w:type="spellEnd"/>
            <w:r>
              <w:t xml:space="preserve"> zien zodat ik kan zien welke pizza's ik kan bestellen</w:t>
            </w:r>
          </w:p>
        </w:tc>
        <w:tc>
          <w:tcPr>
            <w:tcW w:w="1984" w:type="dxa"/>
          </w:tcPr>
          <w:p w14:paraId="105E1C1B" w14:textId="73C5DF0C" w:rsidR="003514BC" w:rsidRDefault="003514BC" w:rsidP="003711AA">
            <w:r>
              <w:t>Must have</w:t>
            </w:r>
          </w:p>
        </w:tc>
      </w:tr>
      <w:tr w:rsidR="003514BC" w14:paraId="4DB8D814" w14:textId="77777777" w:rsidTr="003711AA">
        <w:trPr>
          <w:trHeight w:val="300"/>
        </w:trPr>
        <w:tc>
          <w:tcPr>
            <w:tcW w:w="1129" w:type="dxa"/>
          </w:tcPr>
          <w:p w14:paraId="248D2767" w14:textId="77777777" w:rsidR="003514BC" w:rsidRDefault="003514BC" w:rsidP="003711AA"/>
        </w:tc>
        <w:tc>
          <w:tcPr>
            <w:tcW w:w="993" w:type="dxa"/>
          </w:tcPr>
          <w:p w14:paraId="562D5370" w14:textId="77777777" w:rsidR="003514BC" w:rsidRDefault="003514BC" w:rsidP="003711AA">
            <w:r>
              <w:t>2</w:t>
            </w:r>
          </w:p>
        </w:tc>
        <w:tc>
          <w:tcPr>
            <w:tcW w:w="4961" w:type="dxa"/>
          </w:tcPr>
          <w:p w14:paraId="23E6D24C" w14:textId="77777777" w:rsidR="003514BC" w:rsidRDefault="003514BC" w:rsidP="003711AA">
            <w:r>
              <w:t>Als klant wil ik in de homepagina uit vegetarische pizza, vlees pizza en vis pizza kiezen</w:t>
            </w:r>
          </w:p>
        </w:tc>
        <w:tc>
          <w:tcPr>
            <w:tcW w:w="1984" w:type="dxa"/>
          </w:tcPr>
          <w:p w14:paraId="691E6295" w14:textId="772C5669" w:rsidR="003514BC" w:rsidRPr="00BD3319" w:rsidRDefault="003514BC" w:rsidP="003711AA">
            <w:r>
              <w:t>Must have</w:t>
            </w:r>
          </w:p>
        </w:tc>
      </w:tr>
      <w:tr w:rsidR="003514BC" w14:paraId="35E6BA6F" w14:textId="77777777" w:rsidTr="003711AA">
        <w:tc>
          <w:tcPr>
            <w:tcW w:w="1129" w:type="dxa"/>
          </w:tcPr>
          <w:p w14:paraId="47464AF6" w14:textId="77777777" w:rsidR="003514BC" w:rsidRDefault="003514BC" w:rsidP="003514BC"/>
        </w:tc>
        <w:tc>
          <w:tcPr>
            <w:tcW w:w="993" w:type="dxa"/>
          </w:tcPr>
          <w:p w14:paraId="6EB69515" w14:textId="77777777" w:rsidR="003514BC" w:rsidRDefault="003514BC" w:rsidP="003514BC">
            <w:r>
              <w:t>3</w:t>
            </w:r>
          </w:p>
        </w:tc>
        <w:tc>
          <w:tcPr>
            <w:tcW w:w="4961" w:type="dxa"/>
          </w:tcPr>
          <w:p w14:paraId="6D823F09" w14:textId="77777777" w:rsidR="003514BC" w:rsidRDefault="003514BC" w:rsidP="003514BC">
            <w:r>
              <w:t>Als klant wil ik een navigatiebar hebben waar ik na home kan gaan contact en login page</w:t>
            </w:r>
          </w:p>
          <w:p w14:paraId="38B93894" w14:textId="77777777" w:rsidR="003514BC" w:rsidRDefault="003514BC" w:rsidP="003514BC"/>
        </w:tc>
        <w:tc>
          <w:tcPr>
            <w:tcW w:w="1984" w:type="dxa"/>
          </w:tcPr>
          <w:p w14:paraId="34BC466E" w14:textId="35309442" w:rsidR="003514BC" w:rsidRDefault="003514BC" w:rsidP="003514BC">
            <w:r>
              <w:t>Must have</w:t>
            </w:r>
          </w:p>
        </w:tc>
      </w:tr>
      <w:tr w:rsidR="003514BC" w14:paraId="04311A7D" w14:textId="77777777" w:rsidTr="003711AA">
        <w:tc>
          <w:tcPr>
            <w:tcW w:w="1129" w:type="dxa"/>
          </w:tcPr>
          <w:p w14:paraId="6F8B114F" w14:textId="77777777" w:rsidR="003514BC" w:rsidRDefault="003514BC" w:rsidP="003514BC"/>
        </w:tc>
        <w:tc>
          <w:tcPr>
            <w:tcW w:w="993" w:type="dxa"/>
          </w:tcPr>
          <w:p w14:paraId="4523ED7F" w14:textId="77777777" w:rsidR="003514BC" w:rsidRDefault="003514BC" w:rsidP="003514BC">
            <w:r>
              <w:t>4</w:t>
            </w:r>
          </w:p>
        </w:tc>
        <w:tc>
          <w:tcPr>
            <w:tcW w:w="4961" w:type="dxa"/>
          </w:tcPr>
          <w:p w14:paraId="0E5B0D43" w14:textId="77777777" w:rsidR="003514BC" w:rsidRDefault="003514BC" w:rsidP="003514BC">
            <w:r>
              <w:t>Als klant wil ik dat ik kan bestellen via een bestelformulier</w:t>
            </w:r>
          </w:p>
        </w:tc>
        <w:tc>
          <w:tcPr>
            <w:tcW w:w="1984" w:type="dxa"/>
          </w:tcPr>
          <w:p w14:paraId="56187AF0" w14:textId="79FC4E7A" w:rsidR="003514BC" w:rsidRDefault="003514BC" w:rsidP="003514BC">
            <w:r>
              <w:t>Must have</w:t>
            </w:r>
          </w:p>
        </w:tc>
      </w:tr>
      <w:tr w:rsidR="003514BC" w14:paraId="1B11250B" w14:textId="77777777" w:rsidTr="003711AA">
        <w:tc>
          <w:tcPr>
            <w:tcW w:w="1129" w:type="dxa"/>
          </w:tcPr>
          <w:p w14:paraId="6AD1E3F5" w14:textId="77777777" w:rsidR="003514BC" w:rsidRDefault="003514BC" w:rsidP="003514BC"/>
        </w:tc>
        <w:tc>
          <w:tcPr>
            <w:tcW w:w="993" w:type="dxa"/>
          </w:tcPr>
          <w:p w14:paraId="112310D6" w14:textId="77777777" w:rsidR="003514BC" w:rsidRDefault="003514BC" w:rsidP="003514BC">
            <w:r>
              <w:t>5</w:t>
            </w:r>
          </w:p>
        </w:tc>
        <w:tc>
          <w:tcPr>
            <w:tcW w:w="4961" w:type="dxa"/>
          </w:tcPr>
          <w:p w14:paraId="0949ABB3" w14:textId="77777777" w:rsidR="003514BC" w:rsidRDefault="003514BC" w:rsidP="003514BC">
            <w:r>
              <w:t xml:space="preserve">Als klant wil ik kunnen kiezen uit medium pizza, large pizza of </w:t>
            </w:r>
            <w:proofErr w:type="spellStart"/>
            <w:r>
              <w:t>calzone</w:t>
            </w:r>
            <w:proofErr w:type="spellEnd"/>
          </w:p>
        </w:tc>
        <w:tc>
          <w:tcPr>
            <w:tcW w:w="1984" w:type="dxa"/>
          </w:tcPr>
          <w:p w14:paraId="6A4CB037" w14:textId="2F9075C9" w:rsidR="003514BC" w:rsidRDefault="003514BC" w:rsidP="003514BC">
            <w:proofErr w:type="spellStart"/>
            <w:r>
              <w:t>SHould</w:t>
            </w:r>
            <w:proofErr w:type="spellEnd"/>
            <w:r>
              <w:t xml:space="preserve"> have</w:t>
            </w:r>
          </w:p>
        </w:tc>
      </w:tr>
      <w:tr w:rsidR="003514BC" w14:paraId="4AAAC1F9" w14:textId="77777777" w:rsidTr="003711AA">
        <w:tc>
          <w:tcPr>
            <w:tcW w:w="1129" w:type="dxa"/>
          </w:tcPr>
          <w:p w14:paraId="7BC6E285" w14:textId="77777777" w:rsidR="003514BC" w:rsidRDefault="003514BC" w:rsidP="003514BC"/>
        </w:tc>
        <w:tc>
          <w:tcPr>
            <w:tcW w:w="993" w:type="dxa"/>
          </w:tcPr>
          <w:p w14:paraId="17ED0C1E" w14:textId="77777777" w:rsidR="003514BC" w:rsidRDefault="003514BC" w:rsidP="003514BC">
            <w:r>
              <w:t>6</w:t>
            </w:r>
          </w:p>
        </w:tc>
        <w:tc>
          <w:tcPr>
            <w:tcW w:w="4961" w:type="dxa"/>
          </w:tcPr>
          <w:p w14:paraId="7BF6A1DA" w14:textId="77777777" w:rsidR="003514BC" w:rsidRDefault="003514BC" w:rsidP="003514BC">
            <w:r>
              <w:t>Als klant kan ik meerdere pizza’s bestellen</w:t>
            </w:r>
          </w:p>
        </w:tc>
        <w:tc>
          <w:tcPr>
            <w:tcW w:w="1984" w:type="dxa"/>
          </w:tcPr>
          <w:p w14:paraId="3FAC28EC" w14:textId="066A1AA4" w:rsidR="003514BC" w:rsidRDefault="003514BC" w:rsidP="003514BC">
            <w:proofErr w:type="spellStart"/>
            <w:r>
              <w:t>Should</w:t>
            </w:r>
            <w:proofErr w:type="spellEnd"/>
            <w:r>
              <w:t xml:space="preserve"> have</w:t>
            </w:r>
          </w:p>
        </w:tc>
      </w:tr>
      <w:tr w:rsidR="003514BC" w14:paraId="77D1A119" w14:textId="77777777" w:rsidTr="003711AA">
        <w:trPr>
          <w:trHeight w:val="300"/>
        </w:trPr>
        <w:tc>
          <w:tcPr>
            <w:tcW w:w="1129" w:type="dxa"/>
          </w:tcPr>
          <w:p w14:paraId="13E037F0" w14:textId="77777777" w:rsidR="003514BC" w:rsidRDefault="003514BC" w:rsidP="003514BC"/>
        </w:tc>
        <w:tc>
          <w:tcPr>
            <w:tcW w:w="993" w:type="dxa"/>
          </w:tcPr>
          <w:p w14:paraId="1BCEBACC" w14:textId="77777777" w:rsidR="003514BC" w:rsidRDefault="003514BC" w:rsidP="003514BC">
            <w:r>
              <w:t>7</w:t>
            </w:r>
          </w:p>
        </w:tc>
        <w:tc>
          <w:tcPr>
            <w:tcW w:w="4961" w:type="dxa"/>
          </w:tcPr>
          <w:p w14:paraId="64E0D7F5" w14:textId="77777777" w:rsidR="003514BC" w:rsidRDefault="003514BC" w:rsidP="003514BC">
            <w:r>
              <w:t>Als klant kan ik zeker 1 pizza kiezen</w:t>
            </w:r>
          </w:p>
        </w:tc>
        <w:tc>
          <w:tcPr>
            <w:tcW w:w="1984" w:type="dxa"/>
          </w:tcPr>
          <w:p w14:paraId="20C9C685" w14:textId="0EB06409" w:rsidR="003514BC" w:rsidRDefault="003514BC" w:rsidP="003514BC">
            <w:r>
              <w:t>Must have</w:t>
            </w:r>
          </w:p>
        </w:tc>
      </w:tr>
      <w:tr w:rsidR="003514BC" w14:paraId="4E83D787" w14:textId="77777777" w:rsidTr="003711AA">
        <w:trPr>
          <w:trHeight w:val="300"/>
        </w:trPr>
        <w:tc>
          <w:tcPr>
            <w:tcW w:w="1129" w:type="dxa"/>
          </w:tcPr>
          <w:p w14:paraId="401E328B" w14:textId="77777777" w:rsidR="003514BC" w:rsidRDefault="003514BC" w:rsidP="003514BC"/>
        </w:tc>
        <w:tc>
          <w:tcPr>
            <w:tcW w:w="993" w:type="dxa"/>
          </w:tcPr>
          <w:p w14:paraId="6185DF14" w14:textId="77777777" w:rsidR="003514BC" w:rsidRDefault="003514BC" w:rsidP="003514BC">
            <w:r>
              <w:t>8</w:t>
            </w:r>
          </w:p>
        </w:tc>
        <w:tc>
          <w:tcPr>
            <w:tcW w:w="4961" w:type="dxa"/>
          </w:tcPr>
          <w:p w14:paraId="67CBE146" w14:textId="77777777" w:rsidR="003514BC" w:rsidRDefault="003514BC" w:rsidP="003514BC">
            <w:r>
              <w:t>Als klant wil ik mijn bestelstatus kunnen zien zodat ik weet hoe ver mijn bestelling is</w:t>
            </w:r>
          </w:p>
        </w:tc>
        <w:tc>
          <w:tcPr>
            <w:tcW w:w="1984" w:type="dxa"/>
          </w:tcPr>
          <w:p w14:paraId="138E208F" w14:textId="21B23E8F" w:rsidR="003514BC" w:rsidRDefault="003514BC" w:rsidP="003514BC">
            <w:r>
              <w:t>Must have</w:t>
            </w:r>
          </w:p>
        </w:tc>
      </w:tr>
      <w:tr w:rsidR="003514BC" w14:paraId="624F2C50" w14:textId="77777777" w:rsidTr="003711AA">
        <w:trPr>
          <w:trHeight w:val="300"/>
        </w:trPr>
        <w:tc>
          <w:tcPr>
            <w:tcW w:w="1129" w:type="dxa"/>
          </w:tcPr>
          <w:p w14:paraId="32F03E1F" w14:textId="77777777" w:rsidR="003514BC" w:rsidRDefault="003514BC" w:rsidP="003514BC"/>
        </w:tc>
        <w:tc>
          <w:tcPr>
            <w:tcW w:w="993" w:type="dxa"/>
          </w:tcPr>
          <w:p w14:paraId="458BEA34" w14:textId="77777777" w:rsidR="003514BC" w:rsidRDefault="003514BC" w:rsidP="003514BC">
            <w:r>
              <w:t>9</w:t>
            </w:r>
          </w:p>
        </w:tc>
        <w:tc>
          <w:tcPr>
            <w:tcW w:w="4961" w:type="dxa"/>
          </w:tcPr>
          <w:p w14:paraId="23A4968C" w14:textId="77777777" w:rsidR="003514BC" w:rsidRDefault="003514BC" w:rsidP="003514BC">
            <w:r>
              <w:t xml:space="preserve">Als klant wil ik een contactpagina zien (inclusief map) zodat ik contact kan opnemen  </w:t>
            </w:r>
          </w:p>
        </w:tc>
        <w:tc>
          <w:tcPr>
            <w:tcW w:w="1984" w:type="dxa"/>
          </w:tcPr>
          <w:p w14:paraId="7C304189" w14:textId="3608382E" w:rsidR="003514BC" w:rsidRDefault="003514BC" w:rsidP="003514BC">
            <w:proofErr w:type="spellStart"/>
            <w:r>
              <w:t>Should</w:t>
            </w:r>
            <w:proofErr w:type="spellEnd"/>
            <w:r>
              <w:t xml:space="preserve"> have</w:t>
            </w:r>
          </w:p>
        </w:tc>
      </w:tr>
      <w:tr w:rsidR="003514BC" w14:paraId="17CC7FE1" w14:textId="77777777" w:rsidTr="003711AA">
        <w:trPr>
          <w:trHeight w:val="300"/>
        </w:trPr>
        <w:tc>
          <w:tcPr>
            <w:tcW w:w="1129" w:type="dxa"/>
          </w:tcPr>
          <w:p w14:paraId="1263E988" w14:textId="77777777" w:rsidR="003514BC" w:rsidRDefault="003514BC" w:rsidP="003514BC"/>
        </w:tc>
        <w:tc>
          <w:tcPr>
            <w:tcW w:w="993" w:type="dxa"/>
          </w:tcPr>
          <w:p w14:paraId="1E02D289" w14:textId="77777777" w:rsidR="003514BC" w:rsidRDefault="003514BC" w:rsidP="003514BC">
            <w:r>
              <w:t>10</w:t>
            </w:r>
          </w:p>
        </w:tc>
        <w:tc>
          <w:tcPr>
            <w:tcW w:w="4961" w:type="dxa"/>
          </w:tcPr>
          <w:p w14:paraId="6D539A39" w14:textId="77777777" w:rsidR="003514BC" w:rsidRDefault="003514BC" w:rsidP="003514BC">
            <w:r>
              <w:t xml:space="preserve">Als bezoeker wil ik een inlogpagina kunnen zien waar ik kan inloggen als klant of pizzabakker </w:t>
            </w:r>
          </w:p>
        </w:tc>
        <w:tc>
          <w:tcPr>
            <w:tcW w:w="1984" w:type="dxa"/>
          </w:tcPr>
          <w:p w14:paraId="3B506F59" w14:textId="707E300B" w:rsidR="003514BC" w:rsidRDefault="003514BC" w:rsidP="003514BC">
            <w:r>
              <w:t>Must have</w:t>
            </w:r>
          </w:p>
        </w:tc>
      </w:tr>
      <w:tr w:rsidR="003514BC" w14:paraId="785A34DA" w14:textId="77777777" w:rsidTr="003711AA">
        <w:trPr>
          <w:trHeight w:val="300"/>
        </w:trPr>
        <w:tc>
          <w:tcPr>
            <w:tcW w:w="1129" w:type="dxa"/>
          </w:tcPr>
          <w:p w14:paraId="1B528659" w14:textId="77777777" w:rsidR="003514BC" w:rsidRDefault="003514BC" w:rsidP="003514BC"/>
        </w:tc>
        <w:tc>
          <w:tcPr>
            <w:tcW w:w="993" w:type="dxa"/>
          </w:tcPr>
          <w:p w14:paraId="47F8D33B" w14:textId="77777777" w:rsidR="003514BC" w:rsidRDefault="003514BC" w:rsidP="003514BC">
            <w:r>
              <w:t>11</w:t>
            </w:r>
          </w:p>
        </w:tc>
        <w:tc>
          <w:tcPr>
            <w:tcW w:w="4961" w:type="dxa"/>
          </w:tcPr>
          <w:p w14:paraId="2FCC628A" w14:textId="77777777" w:rsidR="003514BC" w:rsidRDefault="003514BC" w:rsidP="003514BC">
            <w:r>
              <w:t>Als klant wil ik kunnen inloggen en mijn bestelgeschiedenis zien</w:t>
            </w:r>
          </w:p>
        </w:tc>
        <w:tc>
          <w:tcPr>
            <w:tcW w:w="1984" w:type="dxa"/>
          </w:tcPr>
          <w:p w14:paraId="4EED1562" w14:textId="5D3E1F75" w:rsidR="003514BC" w:rsidRDefault="003514BC" w:rsidP="003514BC">
            <w:proofErr w:type="spellStart"/>
            <w:r>
              <w:t>Could</w:t>
            </w:r>
            <w:proofErr w:type="spellEnd"/>
            <w:r>
              <w:t xml:space="preserve"> have</w:t>
            </w:r>
          </w:p>
        </w:tc>
      </w:tr>
      <w:tr w:rsidR="003514BC" w14:paraId="5CA0DFD1" w14:textId="77777777" w:rsidTr="003711AA">
        <w:trPr>
          <w:trHeight w:val="300"/>
        </w:trPr>
        <w:tc>
          <w:tcPr>
            <w:tcW w:w="1129" w:type="dxa"/>
          </w:tcPr>
          <w:p w14:paraId="37AA90BF" w14:textId="77777777" w:rsidR="003514BC" w:rsidRDefault="003514BC" w:rsidP="003514BC"/>
        </w:tc>
        <w:tc>
          <w:tcPr>
            <w:tcW w:w="993" w:type="dxa"/>
          </w:tcPr>
          <w:p w14:paraId="257FCB7A" w14:textId="77777777" w:rsidR="003514BC" w:rsidRDefault="003514BC" w:rsidP="003514BC">
            <w:r>
              <w:t>12</w:t>
            </w:r>
          </w:p>
        </w:tc>
        <w:tc>
          <w:tcPr>
            <w:tcW w:w="4961" w:type="dxa"/>
          </w:tcPr>
          <w:p w14:paraId="32ADC3DD" w14:textId="77777777" w:rsidR="003514BC" w:rsidRDefault="003514BC" w:rsidP="003514BC">
            <w:r>
              <w:t>Als bakker wil ik kunnen inloggen en de bestellingen kunnen zien</w:t>
            </w:r>
          </w:p>
        </w:tc>
        <w:tc>
          <w:tcPr>
            <w:tcW w:w="1984" w:type="dxa"/>
          </w:tcPr>
          <w:p w14:paraId="4F3FC622" w14:textId="03E1B3CB" w:rsidR="003514BC" w:rsidRDefault="003514BC" w:rsidP="003514BC">
            <w:proofErr w:type="spellStart"/>
            <w:r>
              <w:t>Could</w:t>
            </w:r>
            <w:proofErr w:type="spellEnd"/>
            <w:r>
              <w:t xml:space="preserve"> have</w:t>
            </w:r>
          </w:p>
        </w:tc>
      </w:tr>
      <w:tr w:rsidR="003514BC" w14:paraId="2B3E2FD6" w14:textId="77777777" w:rsidTr="003711AA">
        <w:trPr>
          <w:trHeight w:val="406"/>
        </w:trPr>
        <w:tc>
          <w:tcPr>
            <w:tcW w:w="1129" w:type="dxa"/>
          </w:tcPr>
          <w:p w14:paraId="22B72A1F" w14:textId="77777777" w:rsidR="003514BC" w:rsidRDefault="003514BC" w:rsidP="003514BC"/>
        </w:tc>
        <w:tc>
          <w:tcPr>
            <w:tcW w:w="993" w:type="dxa"/>
          </w:tcPr>
          <w:p w14:paraId="67D7AEE4" w14:textId="77777777" w:rsidR="003514BC" w:rsidRDefault="003514BC" w:rsidP="003514BC">
            <w:r>
              <w:t>13</w:t>
            </w:r>
          </w:p>
        </w:tc>
        <w:tc>
          <w:tcPr>
            <w:tcW w:w="4961" w:type="dxa"/>
          </w:tcPr>
          <w:p w14:paraId="585D538B" w14:textId="77777777" w:rsidR="003514BC" w:rsidRDefault="003514BC" w:rsidP="003514BC">
            <w:r>
              <w:t>Als pizzabakker wil ik de bestelstatus kunnen aanpassen zodat de klant kan zien waar zijn bestelling is</w:t>
            </w:r>
          </w:p>
        </w:tc>
        <w:tc>
          <w:tcPr>
            <w:tcW w:w="1984" w:type="dxa"/>
          </w:tcPr>
          <w:p w14:paraId="0F5AD8DC" w14:textId="074DAC58" w:rsidR="003514BC" w:rsidRDefault="003514BC" w:rsidP="003514BC">
            <w:proofErr w:type="spellStart"/>
            <w:r>
              <w:t>Should</w:t>
            </w:r>
            <w:proofErr w:type="spellEnd"/>
            <w:r>
              <w:t xml:space="preserve"> have</w:t>
            </w:r>
          </w:p>
        </w:tc>
      </w:tr>
    </w:tbl>
    <w:p w14:paraId="0BBDFC43" w14:textId="77777777" w:rsidR="003514BC" w:rsidRDefault="003514BC" w:rsidP="003514BC"/>
    <w:p w14:paraId="12834FD0" w14:textId="77777777" w:rsidR="003514BC" w:rsidRDefault="003514BC" w:rsidP="003514BC">
      <w:r>
        <w:br w:type="page"/>
      </w:r>
    </w:p>
    <w:p w14:paraId="49966341" w14:textId="77777777" w:rsidR="003514BC" w:rsidRPr="00056AB7" w:rsidRDefault="003514BC" w:rsidP="00056AB7"/>
    <w:sectPr w:rsidR="003514BC"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E920" w14:textId="77777777" w:rsidR="00025460" w:rsidRDefault="00025460" w:rsidP="00A257DF">
      <w:pPr>
        <w:spacing w:after="0" w:line="240" w:lineRule="auto"/>
      </w:pPr>
      <w:r>
        <w:separator/>
      </w:r>
    </w:p>
  </w:endnote>
  <w:endnote w:type="continuationSeparator" w:id="0">
    <w:p w14:paraId="688C11E7" w14:textId="77777777" w:rsidR="00025460" w:rsidRDefault="00025460"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2414F7DF" w:rsidR="00222411" w:rsidRDefault="009427AF" w:rsidP="00222411">
    <w:pPr>
      <w:pStyle w:val="Voettekst"/>
    </w:pPr>
    <w:bookmarkStart w:id="13" w:name="_Hlk45091963"/>
    <w:r>
      <w:t>K</w:t>
    </w:r>
    <w:r w:rsidR="00F70932">
      <w:t>lant:</w:t>
    </w:r>
    <w:bookmarkEnd w:id="13"/>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6796" w14:textId="77777777" w:rsidR="00025460" w:rsidRDefault="00025460" w:rsidP="00A257DF">
      <w:pPr>
        <w:spacing w:after="0" w:line="240" w:lineRule="auto"/>
      </w:pPr>
      <w:r>
        <w:separator/>
      </w:r>
    </w:p>
  </w:footnote>
  <w:footnote w:type="continuationSeparator" w:id="0">
    <w:p w14:paraId="15AD2A83" w14:textId="77777777" w:rsidR="00025460" w:rsidRDefault="00025460"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1B0C0EBC" w:rsidR="007A68DD" w:rsidRDefault="007A68DD">
    <w:pPr>
      <w:pStyle w:val="Koptekst"/>
    </w:pPr>
    <w:bookmarkStart w:id="11" w:name="_Hlk45091329"/>
    <w:bookmarkStart w:id="12" w:name="_Hlk45091330"/>
    <w:r>
      <w:t>Behoefteanalyse</w:t>
    </w:r>
    <w:r>
      <w:tab/>
    </w:r>
    <w:r w:rsidR="00222411">
      <w:t>Team</w:t>
    </w:r>
    <w:r>
      <w:tab/>
      <w:t>Project</w:t>
    </w:r>
    <w:r>
      <w:tab/>
    </w:r>
    <w:bookmarkEnd w:id="11"/>
    <w:bookmarkEnd w:id="12"/>
  </w:p>
</w:hdr>
</file>

<file path=word/intelligence2.xml><?xml version="1.0" encoding="utf-8"?>
<int2:intelligence xmlns:int2="http://schemas.microsoft.com/office/intelligence/2020/intelligence" xmlns:oel="http://schemas.microsoft.com/office/2019/extlst">
  <int2:observations>
    <int2:textHash int2:hashCode="wbCS2X70/DhZoC" int2:id="lIatyI7J">
      <int2:state int2:value="Rejected" int2:type="LegacyProofing"/>
    </int2:textHash>
    <int2:textHash int2:hashCode="vdULCk1XohTMlw" int2:id="ksTtLcj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3CD8"/>
    <w:multiLevelType w:val="hybridMultilevel"/>
    <w:tmpl w:val="BF04A990"/>
    <w:lvl w:ilvl="0" w:tplc="6540BCE0">
      <w:start w:val="1"/>
      <w:numFmt w:val="bullet"/>
      <w:lvlText w:val="-"/>
      <w:lvlJc w:val="left"/>
      <w:pPr>
        <w:ind w:left="1068" w:hanging="360"/>
      </w:pPr>
      <w:rPr>
        <w:rFonts w:ascii="Calibri" w:hAnsi="Calibri" w:hint="default"/>
      </w:rPr>
    </w:lvl>
    <w:lvl w:ilvl="1" w:tplc="865C04D2">
      <w:start w:val="1"/>
      <w:numFmt w:val="bullet"/>
      <w:lvlText w:val="o"/>
      <w:lvlJc w:val="left"/>
      <w:pPr>
        <w:ind w:left="1788" w:hanging="360"/>
      </w:pPr>
      <w:rPr>
        <w:rFonts w:ascii="Courier New" w:hAnsi="Courier New" w:hint="default"/>
      </w:rPr>
    </w:lvl>
    <w:lvl w:ilvl="2" w:tplc="5CEA01B8">
      <w:start w:val="1"/>
      <w:numFmt w:val="bullet"/>
      <w:lvlText w:val=""/>
      <w:lvlJc w:val="left"/>
      <w:pPr>
        <w:ind w:left="2508" w:hanging="360"/>
      </w:pPr>
      <w:rPr>
        <w:rFonts w:ascii="Wingdings" w:hAnsi="Wingdings" w:hint="default"/>
      </w:rPr>
    </w:lvl>
    <w:lvl w:ilvl="3" w:tplc="28E8A2B2">
      <w:start w:val="1"/>
      <w:numFmt w:val="bullet"/>
      <w:lvlText w:val=""/>
      <w:lvlJc w:val="left"/>
      <w:pPr>
        <w:ind w:left="3228" w:hanging="360"/>
      </w:pPr>
      <w:rPr>
        <w:rFonts w:ascii="Symbol" w:hAnsi="Symbol" w:hint="default"/>
      </w:rPr>
    </w:lvl>
    <w:lvl w:ilvl="4" w:tplc="F50C6730">
      <w:start w:val="1"/>
      <w:numFmt w:val="bullet"/>
      <w:lvlText w:val="o"/>
      <w:lvlJc w:val="left"/>
      <w:pPr>
        <w:ind w:left="3948" w:hanging="360"/>
      </w:pPr>
      <w:rPr>
        <w:rFonts w:ascii="Courier New" w:hAnsi="Courier New" w:hint="default"/>
      </w:rPr>
    </w:lvl>
    <w:lvl w:ilvl="5" w:tplc="3B022FC8">
      <w:start w:val="1"/>
      <w:numFmt w:val="bullet"/>
      <w:lvlText w:val=""/>
      <w:lvlJc w:val="left"/>
      <w:pPr>
        <w:ind w:left="4668" w:hanging="360"/>
      </w:pPr>
      <w:rPr>
        <w:rFonts w:ascii="Wingdings" w:hAnsi="Wingdings" w:hint="default"/>
      </w:rPr>
    </w:lvl>
    <w:lvl w:ilvl="6" w:tplc="51DA8686">
      <w:start w:val="1"/>
      <w:numFmt w:val="bullet"/>
      <w:lvlText w:val=""/>
      <w:lvlJc w:val="left"/>
      <w:pPr>
        <w:ind w:left="5388" w:hanging="360"/>
      </w:pPr>
      <w:rPr>
        <w:rFonts w:ascii="Symbol" w:hAnsi="Symbol" w:hint="default"/>
      </w:rPr>
    </w:lvl>
    <w:lvl w:ilvl="7" w:tplc="22CA2662">
      <w:start w:val="1"/>
      <w:numFmt w:val="bullet"/>
      <w:lvlText w:val="o"/>
      <w:lvlJc w:val="left"/>
      <w:pPr>
        <w:ind w:left="6108" w:hanging="360"/>
      </w:pPr>
      <w:rPr>
        <w:rFonts w:ascii="Courier New" w:hAnsi="Courier New" w:hint="default"/>
      </w:rPr>
    </w:lvl>
    <w:lvl w:ilvl="8" w:tplc="E2F8C660">
      <w:start w:val="1"/>
      <w:numFmt w:val="bullet"/>
      <w:lvlText w:val=""/>
      <w:lvlJc w:val="left"/>
      <w:pPr>
        <w:ind w:left="6828" w:hanging="360"/>
      </w:pPr>
      <w:rPr>
        <w:rFonts w:ascii="Wingdings" w:hAnsi="Wingdings" w:hint="default"/>
      </w:rPr>
    </w:lvl>
  </w:abstractNum>
  <w:abstractNum w:abstractNumId="1"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39B5BAEF"/>
    <w:multiLevelType w:val="hybridMultilevel"/>
    <w:tmpl w:val="CA4AEBD6"/>
    <w:lvl w:ilvl="0" w:tplc="F8CA0F86">
      <w:start w:val="1"/>
      <w:numFmt w:val="bullet"/>
      <w:lvlText w:val="-"/>
      <w:lvlJc w:val="left"/>
      <w:pPr>
        <w:ind w:left="720" w:hanging="360"/>
      </w:pPr>
      <w:rPr>
        <w:rFonts w:ascii="Calibri" w:hAnsi="Calibri" w:hint="default"/>
      </w:rPr>
    </w:lvl>
    <w:lvl w:ilvl="1" w:tplc="EC6A2FA0">
      <w:start w:val="1"/>
      <w:numFmt w:val="bullet"/>
      <w:lvlText w:val="o"/>
      <w:lvlJc w:val="left"/>
      <w:pPr>
        <w:ind w:left="1440" w:hanging="360"/>
      </w:pPr>
      <w:rPr>
        <w:rFonts w:ascii="Courier New" w:hAnsi="Courier New" w:hint="default"/>
      </w:rPr>
    </w:lvl>
    <w:lvl w:ilvl="2" w:tplc="84620D9E">
      <w:start w:val="1"/>
      <w:numFmt w:val="bullet"/>
      <w:lvlText w:val=""/>
      <w:lvlJc w:val="left"/>
      <w:pPr>
        <w:ind w:left="2160" w:hanging="360"/>
      </w:pPr>
      <w:rPr>
        <w:rFonts w:ascii="Wingdings" w:hAnsi="Wingdings" w:hint="default"/>
      </w:rPr>
    </w:lvl>
    <w:lvl w:ilvl="3" w:tplc="A78C3BE2">
      <w:start w:val="1"/>
      <w:numFmt w:val="bullet"/>
      <w:lvlText w:val=""/>
      <w:lvlJc w:val="left"/>
      <w:pPr>
        <w:ind w:left="2880" w:hanging="360"/>
      </w:pPr>
      <w:rPr>
        <w:rFonts w:ascii="Symbol" w:hAnsi="Symbol" w:hint="default"/>
      </w:rPr>
    </w:lvl>
    <w:lvl w:ilvl="4" w:tplc="DB3C4826">
      <w:start w:val="1"/>
      <w:numFmt w:val="bullet"/>
      <w:lvlText w:val="o"/>
      <w:lvlJc w:val="left"/>
      <w:pPr>
        <w:ind w:left="3600" w:hanging="360"/>
      </w:pPr>
      <w:rPr>
        <w:rFonts w:ascii="Courier New" w:hAnsi="Courier New" w:hint="default"/>
      </w:rPr>
    </w:lvl>
    <w:lvl w:ilvl="5" w:tplc="644C2850">
      <w:start w:val="1"/>
      <w:numFmt w:val="bullet"/>
      <w:lvlText w:val=""/>
      <w:lvlJc w:val="left"/>
      <w:pPr>
        <w:ind w:left="4320" w:hanging="360"/>
      </w:pPr>
      <w:rPr>
        <w:rFonts w:ascii="Wingdings" w:hAnsi="Wingdings" w:hint="default"/>
      </w:rPr>
    </w:lvl>
    <w:lvl w:ilvl="6" w:tplc="E8AA465E">
      <w:start w:val="1"/>
      <w:numFmt w:val="bullet"/>
      <w:lvlText w:val=""/>
      <w:lvlJc w:val="left"/>
      <w:pPr>
        <w:ind w:left="5040" w:hanging="360"/>
      </w:pPr>
      <w:rPr>
        <w:rFonts w:ascii="Symbol" w:hAnsi="Symbol" w:hint="default"/>
      </w:rPr>
    </w:lvl>
    <w:lvl w:ilvl="7" w:tplc="FF4A5BFC">
      <w:start w:val="1"/>
      <w:numFmt w:val="bullet"/>
      <w:lvlText w:val="o"/>
      <w:lvlJc w:val="left"/>
      <w:pPr>
        <w:ind w:left="5760" w:hanging="360"/>
      </w:pPr>
      <w:rPr>
        <w:rFonts w:ascii="Courier New" w:hAnsi="Courier New" w:hint="default"/>
      </w:rPr>
    </w:lvl>
    <w:lvl w:ilvl="8" w:tplc="33D03DAC">
      <w:start w:val="1"/>
      <w:numFmt w:val="bullet"/>
      <w:lvlText w:val=""/>
      <w:lvlJc w:val="left"/>
      <w:pPr>
        <w:ind w:left="6480" w:hanging="360"/>
      </w:pPr>
      <w:rPr>
        <w:rFonts w:ascii="Wingdings" w:hAnsi="Wingdings" w:hint="default"/>
      </w:rPr>
    </w:lvl>
  </w:abstractNum>
  <w:abstractNum w:abstractNumId="3"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BCA6C75"/>
    <w:multiLevelType w:val="hybridMultilevel"/>
    <w:tmpl w:val="493C17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75A3C5"/>
    <w:multiLevelType w:val="hybridMultilevel"/>
    <w:tmpl w:val="365E22FA"/>
    <w:lvl w:ilvl="0" w:tplc="3CB0B49C">
      <w:start w:val="1"/>
      <w:numFmt w:val="bullet"/>
      <w:lvlText w:val="-"/>
      <w:lvlJc w:val="left"/>
      <w:pPr>
        <w:ind w:left="720" w:hanging="360"/>
      </w:pPr>
      <w:rPr>
        <w:rFonts w:ascii="Calibri" w:hAnsi="Calibri" w:hint="default"/>
      </w:rPr>
    </w:lvl>
    <w:lvl w:ilvl="1" w:tplc="30E87BB0">
      <w:start w:val="1"/>
      <w:numFmt w:val="bullet"/>
      <w:lvlText w:val="o"/>
      <w:lvlJc w:val="left"/>
      <w:pPr>
        <w:ind w:left="1440" w:hanging="360"/>
      </w:pPr>
      <w:rPr>
        <w:rFonts w:ascii="Courier New" w:hAnsi="Courier New" w:hint="default"/>
      </w:rPr>
    </w:lvl>
    <w:lvl w:ilvl="2" w:tplc="82903FCE">
      <w:start w:val="1"/>
      <w:numFmt w:val="bullet"/>
      <w:lvlText w:val=""/>
      <w:lvlJc w:val="left"/>
      <w:pPr>
        <w:ind w:left="2160" w:hanging="360"/>
      </w:pPr>
      <w:rPr>
        <w:rFonts w:ascii="Wingdings" w:hAnsi="Wingdings" w:hint="default"/>
      </w:rPr>
    </w:lvl>
    <w:lvl w:ilvl="3" w:tplc="365CC908">
      <w:start w:val="1"/>
      <w:numFmt w:val="bullet"/>
      <w:lvlText w:val=""/>
      <w:lvlJc w:val="left"/>
      <w:pPr>
        <w:ind w:left="2880" w:hanging="360"/>
      </w:pPr>
      <w:rPr>
        <w:rFonts w:ascii="Symbol" w:hAnsi="Symbol" w:hint="default"/>
      </w:rPr>
    </w:lvl>
    <w:lvl w:ilvl="4" w:tplc="DBD2996A">
      <w:start w:val="1"/>
      <w:numFmt w:val="bullet"/>
      <w:lvlText w:val="o"/>
      <w:lvlJc w:val="left"/>
      <w:pPr>
        <w:ind w:left="3600" w:hanging="360"/>
      </w:pPr>
      <w:rPr>
        <w:rFonts w:ascii="Courier New" w:hAnsi="Courier New" w:hint="default"/>
      </w:rPr>
    </w:lvl>
    <w:lvl w:ilvl="5" w:tplc="09DCB91E">
      <w:start w:val="1"/>
      <w:numFmt w:val="bullet"/>
      <w:lvlText w:val=""/>
      <w:lvlJc w:val="left"/>
      <w:pPr>
        <w:ind w:left="4320" w:hanging="360"/>
      </w:pPr>
      <w:rPr>
        <w:rFonts w:ascii="Wingdings" w:hAnsi="Wingdings" w:hint="default"/>
      </w:rPr>
    </w:lvl>
    <w:lvl w:ilvl="6" w:tplc="5BCADAE2">
      <w:start w:val="1"/>
      <w:numFmt w:val="bullet"/>
      <w:lvlText w:val=""/>
      <w:lvlJc w:val="left"/>
      <w:pPr>
        <w:ind w:left="5040" w:hanging="360"/>
      </w:pPr>
      <w:rPr>
        <w:rFonts w:ascii="Symbol" w:hAnsi="Symbol" w:hint="default"/>
      </w:rPr>
    </w:lvl>
    <w:lvl w:ilvl="7" w:tplc="B41649AE">
      <w:start w:val="1"/>
      <w:numFmt w:val="bullet"/>
      <w:lvlText w:val="o"/>
      <w:lvlJc w:val="left"/>
      <w:pPr>
        <w:ind w:left="5760" w:hanging="360"/>
      </w:pPr>
      <w:rPr>
        <w:rFonts w:ascii="Courier New" w:hAnsi="Courier New" w:hint="default"/>
      </w:rPr>
    </w:lvl>
    <w:lvl w:ilvl="8" w:tplc="07C2D80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25460"/>
    <w:rsid w:val="00031E70"/>
    <w:rsid w:val="000502ED"/>
    <w:rsid w:val="00051653"/>
    <w:rsid w:val="00056AB7"/>
    <w:rsid w:val="000A70D3"/>
    <w:rsid w:val="000B19DB"/>
    <w:rsid w:val="000B4D5C"/>
    <w:rsid w:val="000C1179"/>
    <w:rsid w:val="000D02FF"/>
    <w:rsid w:val="00105D8C"/>
    <w:rsid w:val="00126F70"/>
    <w:rsid w:val="0014223B"/>
    <w:rsid w:val="001444DC"/>
    <w:rsid w:val="00164851"/>
    <w:rsid w:val="0017377D"/>
    <w:rsid w:val="00195E40"/>
    <w:rsid w:val="001D6F23"/>
    <w:rsid w:val="00222411"/>
    <w:rsid w:val="002615C4"/>
    <w:rsid w:val="00267FD4"/>
    <w:rsid w:val="002E48C3"/>
    <w:rsid w:val="0031115F"/>
    <w:rsid w:val="00313209"/>
    <w:rsid w:val="003258CA"/>
    <w:rsid w:val="0033319D"/>
    <w:rsid w:val="003514BC"/>
    <w:rsid w:val="003767BA"/>
    <w:rsid w:val="003C20F8"/>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5353F"/>
    <w:rsid w:val="007A68DD"/>
    <w:rsid w:val="007D62ED"/>
    <w:rsid w:val="007F694C"/>
    <w:rsid w:val="007F7679"/>
    <w:rsid w:val="00802D6C"/>
    <w:rsid w:val="00820376"/>
    <w:rsid w:val="00872CD0"/>
    <w:rsid w:val="008D06DF"/>
    <w:rsid w:val="009427AF"/>
    <w:rsid w:val="00953455"/>
    <w:rsid w:val="009A329B"/>
    <w:rsid w:val="009E57A4"/>
    <w:rsid w:val="00A257DF"/>
    <w:rsid w:val="00A50CF4"/>
    <w:rsid w:val="00A522AD"/>
    <w:rsid w:val="00A52CB3"/>
    <w:rsid w:val="00A54DF7"/>
    <w:rsid w:val="00A94724"/>
    <w:rsid w:val="00AB3F38"/>
    <w:rsid w:val="00AD41A2"/>
    <w:rsid w:val="00AD78C6"/>
    <w:rsid w:val="00AF08B5"/>
    <w:rsid w:val="00B54FB0"/>
    <w:rsid w:val="00BB388D"/>
    <w:rsid w:val="00BC25E6"/>
    <w:rsid w:val="00C1754E"/>
    <w:rsid w:val="00C40C90"/>
    <w:rsid w:val="00C5745F"/>
    <w:rsid w:val="00C80CC1"/>
    <w:rsid w:val="00C83E6F"/>
    <w:rsid w:val="00C83ECD"/>
    <w:rsid w:val="00C90C8F"/>
    <w:rsid w:val="00CA7FD9"/>
    <w:rsid w:val="00CB0D3E"/>
    <w:rsid w:val="00CB6B3A"/>
    <w:rsid w:val="00CD1AF8"/>
    <w:rsid w:val="00D928B1"/>
    <w:rsid w:val="00D97E07"/>
    <w:rsid w:val="00DC3490"/>
    <w:rsid w:val="00DC7E50"/>
    <w:rsid w:val="00DE2F76"/>
    <w:rsid w:val="00DE5AC7"/>
    <w:rsid w:val="00E5762C"/>
    <w:rsid w:val="00E81A9F"/>
    <w:rsid w:val="00EA229D"/>
    <w:rsid w:val="00EB06B3"/>
    <w:rsid w:val="00EB4C81"/>
    <w:rsid w:val="00F20B3B"/>
    <w:rsid w:val="00F45B3B"/>
    <w:rsid w:val="00F54C8A"/>
    <w:rsid w:val="00F70932"/>
    <w:rsid w:val="00FD3CB1"/>
    <w:rsid w:val="00FE3EA8"/>
    <w:rsid w:val="01E88FCB"/>
    <w:rsid w:val="04F3758E"/>
    <w:rsid w:val="08EAFFEF"/>
    <w:rsid w:val="092772DB"/>
    <w:rsid w:val="09327B8A"/>
    <w:rsid w:val="098EDA8E"/>
    <w:rsid w:val="0AC3433C"/>
    <w:rsid w:val="0B7CBE52"/>
    <w:rsid w:val="0D9C88A0"/>
    <w:rsid w:val="0DFAE3FE"/>
    <w:rsid w:val="0EB45F14"/>
    <w:rsid w:val="0EB6BE5A"/>
    <w:rsid w:val="115688B8"/>
    <w:rsid w:val="12C54093"/>
    <w:rsid w:val="16A9C7EE"/>
    <w:rsid w:val="18953B2F"/>
    <w:rsid w:val="1B4D3211"/>
    <w:rsid w:val="1CC7DDB3"/>
    <w:rsid w:val="2382A095"/>
    <w:rsid w:val="24876A4D"/>
    <w:rsid w:val="2753A49F"/>
    <w:rsid w:val="2937B4F2"/>
    <w:rsid w:val="294BFFBA"/>
    <w:rsid w:val="29E008F1"/>
    <w:rsid w:val="2A2E5505"/>
    <w:rsid w:val="2AE7D01B"/>
    <w:rsid w:val="2C83A07C"/>
    <w:rsid w:val="2CEBD8BA"/>
    <w:rsid w:val="2CED4E53"/>
    <w:rsid w:val="2CF9CDF0"/>
    <w:rsid w:val="2DEC1D0C"/>
    <w:rsid w:val="33DD6618"/>
    <w:rsid w:val="3A3973CF"/>
    <w:rsid w:val="3B929B6D"/>
    <w:rsid w:val="3D614657"/>
    <w:rsid w:val="3ECA3C2F"/>
    <w:rsid w:val="40660C90"/>
    <w:rsid w:val="418E54E9"/>
    <w:rsid w:val="44D7C7FA"/>
    <w:rsid w:val="54D45EC0"/>
    <w:rsid w:val="56FBC0CB"/>
    <w:rsid w:val="573A2060"/>
    <w:rsid w:val="58386B18"/>
    <w:rsid w:val="5A02BFA3"/>
    <w:rsid w:val="5E0ED3BE"/>
    <w:rsid w:val="5E7E4338"/>
    <w:rsid w:val="62CC8A93"/>
    <w:rsid w:val="64685AF4"/>
    <w:rsid w:val="670A4B44"/>
    <w:rsid w:val="6AE1EC2F"/>
    <w:rsid w:val="6C4406DF"/>
    <w:rsid w:val="6E54E8BE"/>
    <w:rsid w:val="7326D06B"/>
    <w:rsid w:val="75B609B0"/>
    <w:rsid w:val="771B2C2A"/>
    <w:rsid w:val="78EE0481"/>
    <w:rsid w:val="7ACFC7F0"/>
    <w:rsid w:val="7F467EF0"/>
    <w:rsid w:val="7FAFF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5"/>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lcf76f155ced4ddcb4097134ff3c332f xmlns="ca32855c-b929-475a-88ab-9e831e67d5a2">
      <Terms xmlns="http://schemas.microsoft.com/office/infopath/2007/PartnerControls"/>
    </lcf76f155ced4ddcb4097134ff3c332f>
    <ReferenceId xmlns="ca32855c-b929-475a-88ab-9e831e67d5a2" xsi:nil="true"/>
    <MediaLengthInSeconds xmlns="ca32855c-b929-475a-88ab-9e831e67d5a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70060487055474897088BAD46C8DE65" ma:contentTypeVersion="14" ma:contentTypeDescription="Create a new document." ma:contentTypeScope="" ma:versionID="9dcdcdbad99be9ba7ace6c3bf79fe07d">
  <xsd:schema xmlns:xsd="http://www.w3.org/2001/XMLSchema" xmlns:xs="http://www.w3.org/2001/XMLSchema" xmlns:p="http://schemas.microsoft.com/office/2006/metadata/properties" xmlns:ns2="ca32855c-b929-475a-88ab-9e831e67d5a2" xmlns:ns3="d3c82a79-5c83-4c58-9974-38044a4d4d58" targetNamespace="http://schemas.microsoft.com/office/2006/metadata/properties" ma:root="true" ma:fieldsID="e5040a81620612bd18961943c1dc67a6" ns2:_="" ns3:_="">
    <xsd:import namespace="ca32855c-b929-475a-88ab-9e831e67d5a2"/>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2855c-b929-475a-88ab-9e831e67d5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5a82a8-c3a0-4b29-b829-aac1bc89d4c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d3c82a79-5c83-4c58-9974-38044a4d4d58"/>
    <ds:schemaRef ds:uri="ca32855c-b929-475a-88ab-9e831e67d5a2"/>
  </ds:schemaRefs>
</ds:datastoreItem>
</file>

<file path=customXml/itemProps5.xml><?xml version="1.0" encoding="utf-8"?>
<ds:datastoreItem xmlns:ds="http://schemas.openxmlformats.org/officeDocument/2006/customXml" ds:itemID="{4120C21D-2796-43EF-8518-D9620757D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2855c-b929-475a-88ab-9e831e67d5a2"/>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C:\Users\cyrie\Downloads\OneDrive_1_08-07-2020\Behoefteanalyse Template.dotx</Template>
  <TotalTime>0</TotalTime>
  <Pages>6</Pages>
  <Words>657</Words>
  <Characters>3615</Characters>
  <Application>Microsoft Office Word</Application>
  <DocSecurity>0</DocSecurity>
  <Lines>30</Lines>
  <Paragraphs>8</Paragraphs>
  <ScaleCrop>false</ScaleCrop>
  <Company>ROC Mondriaan</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Roy Springer</dc:creator>
  <cp:keywords/>
  <dc:description/>
  <cp:lastModifiedBy>Mikeili Louki [328577]</cp:lastModifiedBy>
  <cp:revision>2</cp:revision>
  <cp:lastPrinted>2019-10-02T10:33:00Z</cp:lastPrinted>
  <dcterms:created xsi:type="dcterms:W3CDTF">2023-03-27T19:55:00Z</dcterms:created>
  <dcterms:modified xsi:type="dcterms:W3CDTF">2023-03-27T19:55:00Z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0x010100E70060487055474897088BAD46C8DE65</vt:lpwstr>
  </property>
  <property fmtid="{D5CDD505-2E9C-101B-9397-08002B2CF9AE}" pid="3" name="MediaServiceImageTags">
    <vt:lpwstr/>
  </property>
  <property fmtid="{D5CDD505-2E9C-101B-9397-08002B2CF9AE}" pid="4" name="Order">
    <vt:r8>7600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